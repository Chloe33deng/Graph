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74F4" w:rsidRDefault="0030185B" w:rsidP="008B74F4">
      <w:pPr>
        <w:jc w:val="center"/>
        <w:rPr>
          <w:rFonts w:ascii="华文楷体" w:eastAsia="华文楷体" w:hAnsi="华文楷体" w:cs="宋体"/>
          <w:noProof/>
          <w:kern w:val="0"/>
          <w:sz w:val="72"/>
          <w:szCs w:val="72"/>
        </w:rPr>
      </w:pPr>
      <w:r>
        <w:rPr>
          <w:rFonts w:ascii="黑体" w:eastAsia="黑体" w:hAnsi="宋体" w:cs="宋体"/>
          <w:noProof/>
          <w:kern w:val="0"/>
          <w:sz w:val="28"/>
          <w:szCs w:val="28"/>
        </w:rPr>
        <w:drawing>
          <wp:inline distT="0" distB="0" distL="0" distR="0">
            <wp:extent cx="4870156" cy="2157413"/>
            <wp:effectExtent l="0" t="0" r="0" b="0"/>
            <wp:docPr id="1" name="图片 1" descr="说明: logo_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说明: logo_h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2184" cy="219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354BE">
        <w:rPr>
          <w:rFonts w:ascii="华文楷体" w:eastAsia="华文楷体" w:hAnsi="华文楷体" w:cs="宋体" w:hint="eastAsia"/>
          <w:noProof/>
          <w:kern w:val="0"/>
          <w:sz w:val="72"/>
          <w:szCs w:val="72"/>
        </w:rPr>
        <w:t xml:space="preserve"> </w:t>
      </w:r>
      <w:r w:rsidR="001354BE">
        <w:rPr>
          <w:rFonts w:ascii="华文楷体" w:eastAsia="华文楷体" w:hAnsi="华文楷体" w:cs="宋体"/>
          <w:noProof/>
          <w:kern w:val="0"/>
          <w:sz w:val="72"/>
          <w:szCs w:val="72"/>
        </w:rPr>
        <w:t xml:space="preserve">                 </w:t>
      </w:r>
      <w:r w:rsidRPr="00CB171C">
        <w:rPr>
          <w:rFonts w:ascii="华文楷体" w:eastAsia="华文楷体" w:hAnsi="华文楷体" w:cs="宋体" w:hint="eastAsia"/>
          <w:noProof/>
          <w:kern w:val="0"/>
          <w:sz w:val="72"/>
          <w:szCs w:val="72"/>
        </w:rPr>
        <w:t>实</w:t>
      </w:r>
      <w:r w:rsidR="001354BE">
        <w:rPr>
          <w:rFonts w:ascii="华文楷体" w:eastAsia="华文楷体" w:hAnsi="华文楷体" w:cs="宋体" w:hint="eastAsia"/>
          <w:noProof/>
          <w:kern w:val="0"/>
          <w:sz w:val="72"/>
          <w:szCs w:val="72"/>
        </w:rPr>
        <w:t xml:space="preserve"> </w:t>
      </w:r>
      <w:r w:rsidR="001354BE">
        <w:rPr>
          <w:rFonts w:ascii="华文楷体" w:eastAsia="华文楷体" w:hAnsi="华文楷体" w:cs="宋体"/>
          <w:noProof/>
          <w:kern w:val="0"/>
          <w:sz w:val="72"/>
          <w:szCs w:val="72"/>
        </w:rPr>
        <w:t xml:space="preserve"> </w:t>
      </w:r>
      <w:r w:rsidRPr="00CB171C">
        <w:rPr>
          <w:rFonts w:ascii="华文楷体" w:eastAsia="华文楷体" w:hAnsi="华文楷体" w:cs="宋体" w:hint="eastAsia"/>
          <w:noProof/>
          <w:kern w:val="0"/>
          <w:sz w:val="72"/>
          <w:szCs w:val="72"/>
        </w:rPr>
        <w:t>验</w:t>
      </w:r>
      <w:r w:rsidR="001354BE">
        <w:rPr>
          <w:rFonts w:ascii="华文楷体" w:eastAsia="华文楷体" w:hAnsi="华文楷体" w:cs="宋体" w:hint="eastAsia"/>
          <w:noProof/>
          <w:kern w:val="0"/>
          <w:sz w:val="72"/>
          <w:szCs w:val="72"/>
        </w:rPr>
        <w:t xml:space="preserve"> </w:t>
      </w:r>
      <w:r w:rsidR="001354BE">
        <w:rPr>
          <w:rFonts w:ascii="华文楷体" w:eastAsia="华文楷体" w:hAnsi="华文楷体" w:cs="宋体"/>
          <w:noProof/>
          <w:kern w:val="0"/>
          <w:sz w:val="72"/>
          <w:szCs w:val="72"/>
        </w:rPr>
        <w:t xml:space="preserve"> </w:t>
      </w:r>
      <w:r w:rsidRPr="00CB171C">
        <w:rPr>
          <w:rFonts w:ascii="华文楷体" w:eastAsia="华文楷体" w:hAnsi="华文楷体" w:cs="宋体" w:hint="eastAsia"/>
          <w:noProof/>
          <w:kern w:val="0"/>
          <w:sz w:val="72"/>
          <w:szCs w:val="72"/>
        </w:rPr>
        <w:t>报</w:t>
      </w:r>
      <w:r w:rsidR="001354BE">
        <w:rPr>
          <w:rFonts w:ascii="华文楷体" w:eastAsia="华文楷体" w:hAnsi="华文楷体" w:cs="宋体" w:hint="eastAsia"/>
          <w:noProof/>
          <w:kern w:val="0"/>
          <w:sz w:val="72"/>
          <w:szCs w:val="72"/>
        </w:rPr>
        <w:t xml:space="preserve"> </w:t>
      </w:r>
      <w:r w:rsidR="001354BE">
        <w:rPr>
          <w:rFonts w:ascii="华文楷体" w:eastAsia="华文楷体" w:hAnsi="华文楷体" w:cs="宋体"/>
          <w:noProof/>
          <w:kern w:val="0"/>
          <w:sz w:val="72"/>
          <w:szCs w:val="72"/>
        </w:rPr>
        <w:t xml:space="preserve"> </w:t>
      </w:r>
      <w:r w:rsidRPr="00CB171C">
        <w:rPr>
          <w:rFonts w:ascii="华文楷体" w:eastAsia="华文楷体" w:hAnsi="华文楷体" w:cs="宋体" w:hint="eastAsia"/>
          <w:noProof/>
          <w:kern w:val="0"/>
          <w:sz w:val="72"/>
          <w:szCs w:val="72"/>
        </w:rPr>
        <w:t>告</w:t>
      </w:r>
    </w:p>
    <w:p w:rsidR="008B74F4" w:rsidRDefault="008B74F4" w:rsidP="008B74F4">
      <w:pPr>
        <w:jc w:val="center"/>
        <w:rPr>
          <w:rFonts w:ascii="华文楷体" w:eastAsia="华文楷体" w:hAnsi="华文楷体" w:cs="宋体"/>
          <w:noProof/>
          <w:kern w:val="0"/>
          <w:sz w:val="72"/>
          <w:szCs w:val="72"/>
        </w:rPr>
      </w:pPr>
    </w:p>
    <w:p w:rsidR="001354BE" w:rsidRPr="008B74F4" w:rsidRDefault="001354BE" w:rsidP="008B74F4">
      <w:pPr>
        <w:ind w:firstLineChars="400" w:firstLine="1440"/>
        <w:rPr>
          <w:rFonts w:ascii="华文楷体" w:eastAsia="华文楷体" w:hAnsi="华文楷体" w:cs="宋体"/>
          <w:noProof/>
          <w:kern w:val="0"/>
          <w:sz w:val="72"/>
          <w:szCs w:val="72"/>
        </w:rPr>
      </w:pPr>
      <w:r w:rsidRPr="001354BE"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课程名称：</w:t>
      </w:r>
      <w:r>
        <w:rPr>
          <w:rFonts w:ascii="华文楷体" w:eastAsia="华文楷体" w:hAnsi="华文楷体" w:cs="宋体" w:hint="eastAsia"/>
          <w:noProof/>
          <w:kern w:val="0"/>
          <w:sz w:val="36"/>
          <w:szCs w:val="36"/>
          <w:u w:val="single"/>
        </w:rPr>
        <w:t xml:space="preserve"> </w:t>
      </w:r>
      <w:r>
        <w:rPr>
          <w:rFonts w:ascii="华文楷体" w:eastAsia="华文楷体" w:hAnsi="华文楷体" w:cs="宋体"/>
          <w:noProof/>
          <w:kern w:val="0"/>
          <w:sz w:val="36"/>
          <w:szCs w:val="36"/>
          <w:u w:val="single"/>
        </w:rPr>
        <w:t xml:space="preserve">   </w:t>
      </w:r>
      <w:r w:rsidR="001A4D2B">
        <w:rPr>
          <w:rFonts w:ascii="华文楷体" w:eastAsia="华文楷体" w:hAnsi="华文楷体" w:cs="宋体" w:hint="eastAsia"/>
          <w:noProof/>
          <w:kern w:val="0"/>
          <w:sz w:val="36"/>
          <w:szCs w:val="36"/>
          <w:u w:val="single"/>
        </w:rPr>
        <w:t>数据结构（C++版）</w:t>
      </w:r>
      <w:r>
        <w:rPr>
          <w:rFonts w:ascii="华文楷体" w:eastAsia="华文楷体" w:hAnsi="华文楷体" w:cs="宋体" w:hint="eastAsia"/>
          <w:noProof/>
          <w:kern w:val="0"/>
          <w:sz w:val="36"/>
          <w:szCs w:val="36"/>
          <w:u w:val="single"/>
        </w:rPr>
        <w:t xml:space="preserve"> </w:t>
      </w:r>
      <w:r>
        <w:rPr>
          <w:rFonts w:ascii="华文楷体" w:eastAsia="华文楷体" w:hAnsi="华文楷体" w:cs="宋体"/>
          <w:noProof/>
          <w:kern w:val="0"/>
          <w:sz w:val="36"/>
          <w:szCs w:val="36"/>
          <w:u w:val="single"/>
        </w:rPr>
        <w:t xml:space="preserve">   </w:t>
      </w:r>
      <w:r w:rsidR="008B74F4">
        <w:rPr>
          <w:rFonts w:ascii="华文楷体" w:eastAsia="华文楷体" w:hAnsi="华文楷体" w:cs="宋体"/>
          <w:noProof/>
          <w:kern w:val="0"/>
          <w:sz w:val="36"/>
          <w:szCs w:val="36"/>
          <w:u w:val="single"/>
        </w:rPr>
        <w:t xml:space="preserve">         </w:t>
      </w:r>
    </w:p>
    <w:p w:rsidR="001354BE" w:rsidRPr="008B74F4" w:rsidRDefault="001354BE" w:rsidP="008B74F4">
      <w:pPr>
        <w:ind w:firstLineChars="400" w:firstLine="1440"/>
        <w:rPr>
          <w:rFonts w:ascii="华文楷体" w:eastAsia="华文楷体" w:hAnsi="华文楷体" w:cs="宋体"/>
          <w:noProof/>
          <w:kern w:val="0"/>
          <w:sz w:val="36"/>
          <w:szCs w:val="36"/>
          <w:u w:val="single"/>
        </w:rPr>
      </w:pPr>
      <w:r w:rsidRPr="001354BE"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题</w:t>
      </w: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 xml:space="preserve"> </w:t>
      </w:r>
      <w:r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   </w:t>
      </w:r>
      <w:r w:rsidRPr="001354BE"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目：</w:t>
      </w:r>
      <w:r w:rsidR="008B74F4">
        <w:rPr>
          <w:rFonts w:ascii="华文楷体" w:eastAsia="华文楷体" w:hAnsi="华文楷体" w:cs="宋体"/>
          <w:noProof/>
          <w:kern w:val="0"/>
          <w:sz w:val="36"/>
          <w:szCs w:val="36"/>
          <w:u w:val="single"/>
        </w:rPr>
        <w:t xml:space="preserve">     </w:t>
      </w:r>
      <w:r w:rsidR="005C630E">
        <w:rPr>
          <w:rFonts w:ascii="华文楷体" w:eastAsia="华文楷体" w:hAnsi="华文楷体" w:cs="宋体" w:hint="eastAsia"/>
          <w:noProof/>
          <w:kern w:val="0"/>
          <w:sz w:val="36"/>
          <w:szCs w:val="36"/>
          <w:u w:val="single"/>
        </w:rPr>
        <w:t>邻接矩阵</w:t>
      </w:r>
      <w:r w:rsidR="00285324">
        <w:rPr>
          <w:rFonts w:ascii="华文楷体" w:eastAsia="华文楷体" w:hAnsi="华文楷体" w:cs="宋体" w:hint="eastAsia"/>
          <w:noProof/>
          <w:kern w:val="0"/>
          <w:sz w:val="36"/>
          <w:szCs w:val="36"/>
          <w:u w:val="single"/>
        </w:rPr>
        <w:t>的实现</w:t>
      </w:r>
      <w:r w:rsidR="008B74F4">
        <w:rPr>
          <w:rFonts w:ascii="华文楷体" w:eastAsia="华文楷体" w:hAnsi="华文楷体" w:cs="宋体"/>
          <w:noProof/>
          <w:kern w:val="0"/>
          <w:sz w:val="36"/>
          <w:szCs w:val="36"/>
          <w:u w:val="single"/>
        </w:rPr>
        <w:t xml:space="preserve">                 </w:t>
      </w:r>
    </w:p>
    <w:p w:rsidR="008B74F4" w:rsidRDefault="008B74F4" w:rsidP="005F4B56">
      <w:pPr>
        <w:jc w:val="center"/>
        <w:rPr>
          <w:rFonts w:ascii="华文楷体" w:eastAsia="华文楷体" w:hAnsi="华文楷体" w:cs="宋体"/>
          <w:noProof/>
          <w:kern w:val="0"/>
          <w:sz w:val="72"/>
          <w:szCs w:val="72"/>
        </w:rPr>
      </w:pPr>
    </w:p>
    <w:p w:rsidR="008B74F4" w:rsidRPr="00CB171C" w:rsidRDefault="008B74F4" w:rsidP="008B74F4">
      <w:pPr>
        <w:tabs>
          <w:tab w:val="left" w:pos="5048"/>
        </w:tabs>
        <w:jc w:val="left"/>
        <w:rPr>
          <w:rFonts w:ascii="华文楷体" w:eastAsia="华文楷体" w:hAnsi="华文楷体" w:cs="宋体"/>
          <w:noProof/>
          <w:kern w:val="0"/>
          <w:sz w:val="72"/>
          <w:szCs w:val="72"/>
        </w:rPr>
      </w:pPr>
    </w:p>
    <w:p w:rsidR="0030185B" w:rsidRPr="00CB171C" w:rsidRDefault="005F4B56" w:rsidP="00CB171C">
      <w:pPr>
        <w:ind w:firstLineChars="600" w:firstLine="2160"/>
        <w:rPr>
          <w:rFonts w:ascii="华文楷体" w:eastAsia="华文楷体" w:hAnsi="华文楷体" w:cs="宋体"/>
          <w:noProof/>
          <w:kern w:val="0"/>
          <w:sz w:val="36"/>
          <w:szCs w:val="36"/>
          <w:u w:val="single"/>
        </w:rPr>
      </w:pPr>
      <w:r w:rsidRPr="00CB171C"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专业班级：</w:t>
      </w:r>
      <w:r w:rsidRPr="00CB171C">
        <w:rPr>
          <w:rFonts w:ascii="华文楷体" w:eastAsia="华文楷体" w:hAnsi="华文楷体" w:cs="宋体" w:hint="eastAsia"/>
          <w:noProof/>
          <w:kern w:val="0"/>
          <w:sz w:val="36"/>
          <w:szCs w:val="36"/>
          <w:u w:val="single"/>
        </w:rPr>
        <w:t xml:space="preserve"> </w:t>
      </w:r>
      <w:r w:rsidRPr="00CB171C">
        <w:rPr>
          <w:rFonts w:ascii="华文楷体" w:eastAsia="华文楷体" w:hAnsi="华文楷体" w:cs="宋体"/>
          <w:noProof/>
          <w:kern w:val="0"/>
          <w:sz w:val="36"/>
          <w:szCs w:val="36"/>
          <w:u w:val="single"/>
        </w:rPr>
        <w:t xml:space="preserve">   </w:t>
      </w:r>
      <w:r w:rsidR="001A4D2B">
        <w:rPr>
          <w:rFonts w:ascii="华文楷体" w:eastAsia="华文楷体" w:hAnsi="华文楷体" w:cs="宋体"/>
          <w:noProof/>
          <w:kern w:val="0"/>
          <w:sz w:val="36"/>
          <w:szCs w:val="36"/>
          <w:u w:val="single"/>
        </w:rPr>
        <w:t xml:space="preserve"> 18</w:t>
      </w:r>
      <w:r w:rsidR="001A4D2B">
        <w:rPr>
          <w:rFonts w:ascii="华文楷体" w:eastAsia="华文楷体" w:hAnsi="华文楷体" w:cs="宋体" w:hint="eastAsia"/>
          <w:noProof/>
          <w:kern w:val="0"/>
          <w:sz w:val="36"/>
          <w:szCs w:val="36"/>
          <w:u w:val="single"/>
        </w:rPr>
        <w:t>空间</w:t>
      </w:r>
      <w:r w:rsidRPr="00CB171C">
        <w:rPr>
          <w:rFonts w:ascii="华文楷体" w:eastAsia="华文楷体" w:hAnsi="华文楷体" w:cs="宋体"/>
          <w:noProof/>
          <w:kern w:val="0"/>
          <w:sz w:val="36"/>
          <w:szCs w:val="36"/>
          <w:u w:val="single"/>
        </w:rPr>
        <w:t xml:space="preserve">         </w:t>
      </w:r>
    </w:p>
    <w:p w:rsidR="005F4B56" w:rsidRPr="00CB171C" w:rsidRDefault="00CB171C" w:rsidP="00CB171C">
      <w:pPr>
        <w:ind w:firstLineChars="600" w:firstLine="2160"/>
        <w:rPr>
          <w:rFonts w:ascii="华文楷体" w:eastAsia="华文楷体" w:hAnsi="华文楷体" w:cs="宋体"/>
          <w:noProof/>
          <w:kern w:val="0"/>
          <w:sz w:val="36"/>
          <w:szCs w:val="36"/>
          <w:u w:val="single"/>
        </w:rPr>
      </w:pPr>
      <w:r w:rsidRPr="00CB171C"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 xml:space="preserve">姓 </w:t>
      </w:r>
      <w:r w:rsidR="005F4B56" w:rsidRPr="00CB171C"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   </w:t>
      </w:r>
      <w:r w:rsidR="005F4B56" w:rsidRPr="00CB171C"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名：</w:t>
      </w:r>
      <w:r w:rsidR="005F4B56" w:rsidRPr="00CB171C">
        <w:rPr>
          <w:rFonts w:ascii="华文楷体" w:eastAsia="华文楷体" w:hAnsi="华文楷体" w:cs="宋体" w:hint="eastAsia"/>
          <w:noProof/>
          <w:kern w:val="0"/>
          <w:sz w:val="36"/>
          <w:szCs w:val="36"/>
          <w:u w:val="single"/>
        </w:rPr>
        <w:t xml:space="preserve"> </w:t>
      </w:r>
      <w:r w:rsidR="005F4B56" w:rsidRPr="00CB171C">
        <w:rPr>
          <w:rFonts w:ascii="华文楷体" w:eastAsia="华文楷体" w:hAnsi="华文楷体" w:cs="宋体"/>
          <w:noProof/>
          <w:kern w:val="0"/>
          <w:sz w:val="36"/>
          <w:szCs w:val="36"/>
          <w:u w:val="single"/>
        </w:rPr>
        <w:t xml:space="preserve">   </w:t>
      </w:r>
      <w:r w:rsidR="001A4D2B">
        <w:rPr>
          <w:rFonts w:ascii="华文楷体" w:eastAsia="华文楷体" w:hAnsi="华文楷体" w:cs="宋体"/>
          <w:noProof/>
          <w:kern w:val="0"/>
          <w:sz w:val="36"/>
          <w:szCs w:val="36"/>
          <w:u w:val="single"/>
        </w:rPr>
        <w:t xml:space="preserve"> </w:t>
      </w:r>
      <w:r w:rsidR="001A4D2B">
        <w:rPr>
          <w:rFonts w:ascii="华文楷体" w:eastAsia="华文楷体" w:hAnsi="华文楷体" w:cs="宋体" w:hint="eastAsia"/>
          <w:noProof/>
          <w:kern w:val="0"/>
          <w:sz w:val="36"/>
          <w:szCs w:val="36"/>
          <w:u w:val="single"/>
        </w:rPr>
        <w:t>邓珊珊</w:t>
      </w:r>
      <w:r w:rsidR="005F4B56" w:rsidRPr="00CB171C">
        <w:rPr>
          <w:rFonts w:ascii="华文楷体" w:eastAsia="华文楷体" w:hAnsi="华文楷体" w:cs="宋体"/>
          <w:noProof/>
          <w:kern w:val="0"/>
          <w:sz w:val="36"/>
          <w:szCs w:val="36"/>
          <w:u w:val="single"/>
        </w:rPr>
        <w:t xml:space="preserve">         </w:t>
      </w:r>
    </w:p>
    <w:p w:rsidR="0030185B" w:rsidRPr="00CB171C" w:rsidRDefault="005F4B56" w:rsidP="00CB171C">
      <w:pPr>
        <w:ind w:firstLineChars="600" w:firstLine="2160"/>
        <w:rPr>
          <w:rFonts w:ascii="华文楷体" w:eastAsia="华文楷体" w:hAnsi="华文楷体" w:cs="宋体"/>
          <w:noProof/>
          <w:kern w:val="0"/>
          <w:sz w:val="36"/>
          <w:szCs w:val="36"/>
          <w:u w:val="single"/>
        </w:rPr>
      </w:pPr>
      <w:r w:rsidRPr="00CB171C"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 xml:space="preserve">学 </w:t>
      </w:r>
      <w:r w:rsidRPr="00CB171C"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   </w:t>
      </w:r>
      <w:r w:rsidRPr="00CB171C"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号：</w:t>
      </w:r>
      <w:r w:rsidRPr="00CB171C">
        <w:rPr>
          <w:rFonts w:ascii="华文楷体" w:eastAsia="华文楷体" w:hAnsi="华文楷体" w:cs="宋体" w:hint="eastAsia"/>
          <w:noProof/>
          <w:kern w:val="0"/>
          <w:sz w:val="36"/>
          <w:szCs w:val="36"/>
          <w:u w:val="single"/>
        </w:rPr>
        <w:t xml:space="preserve"> </w:t>
      </w:r>
      <w:r w:rsidRPr="00CB171C">
        <w:rPr>
          <w:rFonts w:ascii="华文楷体" w:eastAsia="华文楷体" w:hAnsi="华文楷体" w:cs="宋体"/>
          <w:noProof/>
          <w:kern w:val="0"/>
          <w:sz w:val="36"/>
          <w:szCs w:val="36"/>
          <w:u w:val="single"/>
        </w:rPr>
        <w:t xml:space="preserve">    </w:t>
      </w:r>
      <w:r w:rsidR="001A4D2B">
        <w:rPr>
          <w:rFonts w:ascii="华文楷体" w:eastAsia="华文楷体" w:hAnsi="华文楷体" w:cs="宋体"/>
          <w:noProof/>
          <w:kern w:val="0"/>
          <w:sz w:val="36"/>
          <w:szCs w:val="36"/>
          <w:u w:val="single"/>
        </w:rPr>
        <w:t>1812001107</w:t>
      </w:r>
      <w:r w:rsidRPr="00CB171C">
        <w:rPr>
          <w:rFonts w:ascii="华文楷体" w:eastAsia="华文楷体" w:hAnsi="华文楷体" w:cs="宋体"/>
          <w:noProof/>
          <w:kern w:val="0"/>
          <w:sz w:val="36"/>
          <w:szCs w:val="36"/>
          <w:u w:val="single"/>
        </w:rPr>
        <w:t xml:space="preserve">     </w:t>
      </w:r>
      <w:r w:rsidR="00CB171C" w:rsidRPr="00CB171C">
        <w:rPr>
          <w:rFonts w:ascii="华文楷体" w:eastAsia="华文楷体" w:hAnsi="华文楷体" w:cs="宋体"/>
          <w:noProof/>
          <w:kern w:val="0"/>
          <w:sz w:val="36"/>
          <w:szCs w:val="36"/>
          <w:u w:val="single"/>
        </w:rPr>
        <w:t xml:space="preserve"> </w:t>
      </w:r>
    </w:p>
    <w:p w:rsidR="005F4B56" w:rsidRPr="00CB171C" w:rsidRDefault="005F4B56" w:rsidP="00CB171C">
      <w:pPr>
        <w:ind w:firstLineChars="600" w:firstLine="2160"/>
        <w:rPr>
          <w:rFonts w:ascii="华文楷体" w:eastAsia="华文楷体" w:hAnsi="华文楷体" w:cs="宋体"/>
          <w:noProof/>
          <w:kern w:val="0"/>
          <w:sz w:val="36"/>
          <w:szCs w:val="36"/>
          <w:u w:val="single"/>
        </w:rPr>
      </w:pPr>
      <w:r w:rsidRPr="00CB171C"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指导老师：</w:t>
      </w:r>
      <w:r w:rsidRPr="00CB171C">
        <w:rPr>
          <w:rFonts w:ascii="华文楷体" w:eastAsia="华文楷体" w:hAnsi="华文楷体" w:cs="宋体" w:hint="eastAsia"/>
          <w:noProof/>
          <w:kern w:val="0"/>
          <w:sz w:val="36"/>
          <w:szCs w:val="36"/>
          <w:u w:val="single"/>
        </w:rPr>
        <w:t xml:space="preserve"> </w:t>
      </w:r>
      <w:r w:rsidRPr="00CB171C">
        <w:rPr>
          <w:rFonts w:ascii="华文楷体" w:eastAsia="华文楷体" w:hAnsi="华文楷体" w:cs="宋体"/>
          <w:noProof/>
          <w:kern w:val="0"/>
          <w:sz w:val="36"/>
          <w:szCs w:val="36"/>
          <w:u w:val="single"/>
        </w:rPr>
        <w:t xml:space="preserve">     </w:t>
      </w:r>
      <w:r w:rsidR="001A4D2B">
        <w:rPr>
          <w:rFonts w:ascii="华文楷体" w:eastAsia="华文楷体" w:hAnsi="华文楷体" w:cs="宋体" w:hint="eastAsia"/>
          <w:noProof/>
          <w:kern w:val="0"/>
          <w:sz w:val="36"/>
          <w:szCs w:val="36"/>
          <w:u w:val="single"/>
        </w:rPr>
        <w:t xml:space="preserve">袁莹 </w:t>
      </w:r>
      <w:r w:rsidR="001A4D2B">
        <w:rPr>
          <w:rFonts w:ascii="华文楷体" w:eastAsia="华文楷体" w:hAnsi="华文楷体" w:cs="宋体"/>
          <w:noProof/>
          <w:kern w:val="0"/>
          <w:sz w:val="36"/>
          <w:szCs w:val="36"/>
          <w:u w:val="single"/>
        </w:rPr>
        <w:t xml:space="preserve">  </w:t>
      </w:r>
      <w:r w:rsidRPr="00CB171C">
        <w:rPr>
          <w:rFonts w:ascii="华文楷体" w:eastAsia="华文楷体" w:hAnsi="华文楷体" w:cs="宋体"/>
          <w:noProof/>
          <w:kern w:val="0"/>
          <w:sz w:val="36"/>
          <w:szCs w:val="36"/>
          <w:u w:val="single"/>
        </w:rPr>
        <w:t xml:space="preserve">      </w:t>
      </w:r>
      <w:r w:rsidR="00CB171C" w:rsidRPr="00CB171C">
        <w:rPr>
          <w:rFonts w:ascii="华文楷体" w:eastAsia="华文楷体" w:hAnsi="华文楷体" w:cs="宋体"/>
          <w:noProof/>
          <w:kern w:val="0"/>
          <w:sz w:val="36"/>
          <w:szCs w:val="36"/>
          <w:u w:val="single"/>
        </w:rPr>
        <w:t xml:space="preserve"> </w:t>
      </w:r>
    </w:p>
    <w:p w:rsidR="00CB171C" w:rsidRPr="00CB171C" w:rsidRDefault="00CB171C" w:rsidP="008B74F4">
      <w:pPr>
        <w:ind w:firstLineChars="600" w:firstLine="2160"/>
        <w:rPr>
          <w:rFonts w:ascii="华文楷体" w:eastAsia="华文楷体" w:hAnsi="华文楷体" w:cs="宋体"/>
          <w:noProof/>
          <w:kern w:val="0"/>
          <w:sz w:val="36"/>
          <w:szCs w:val="36"/>
          <w:u w:val="single"/>
        </w:rPr>
      </w:pPr>
      <w:r w:rsidRPr="00CB171C"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实验时间：</w:t>
      </w:r>
      <w:r w:rsidRPr="00CB171C">
        <w:rPr>
          <w:rFonts w:ascii="华文楷体" w:eastAsia="华文楷体" w:hAnsi="华文楷体" w:cs="宋体" w:hint="eastAsia"/>
          <w:noProof/>
          <w:kern w:val="0"/>
          <w:sz w:val="36"/>
          <w:szCs w:val="36"/>
          <w:u w:val="single"/>
        </w:rPr>
        <w:t xml:space="preserve"> </w:t>
      </w:r>
      <w:r w:rsidRPr="00CB171C">
        <w:rPr>
          <w:rFonts w:ascii="华文楷体" w:eastAsia="华文楷体" w:hAnsi="华文楷体" w:cs="宋体"/>
          <w:noProof/>
          <w:kern w:val="0"/>
          <w:sz w:val="36"/>
          <w:szCs w:val="36"/>
          <w:u w:val="single"/>
        </w:rPr>
        <w:t xml:space="preserve">      </w:t>
      </w:r>
      <w:r w:rsidR="001A4D2B">
        <w:rPr>
          <w:rFonts w:ascii="华文楷体" w:eastAsia="华文楷体" w:hAnsi="华文楷体" w:cs="宋体"/>
          <w:noProof/>
          <w:kern w:val="0"/>
          <w:sz w:val="36"/>
          <w:szCs w:val="36"/>
          <w:u w:val="single"/>
        </w:rPr>
        <w:t>2019.</w:t>
      </w:r>
      <w:r w:rsidR="005C630E">
        <w:rPr>
          <w:rFonts w:ascii="华文楷体" w:eastAsia="华文楷体" w:hAnsi="华文楷体" w:cs="宋体"/>
          <w:noProof/>
          <w:kern w:val="0"/>
          <w:sz w:val="36"/>
          <w:szCs w:val="36"/>
          <w:u w:val="single"/>
        </w:rPr>
        <w:t>12</w:t>
      </w:r>
      <w:r w:rsidR="001A4D2B">
        <w:rPr>
          <w:rFonts w:ascii="华文楷体" w:eastAsia="华文楷体" w:hAnsi="华文楷体" w:cs="宋体"/>
          <w:noProof/>
          <w:kern w:val="0"/>
          <w:sz w:val="36"/>
          <w:szCs w:val="36"/>
          <w:u w:val="single"/>
        </w:rPr>
        <w:t>.</w:t>
      </w:r>
      <w:r w:rsidR="005C630E">
        <w:rPr>
          <w:rFonts w:ascii="华文楷体" w:eastAsia="华文楷体" w:hAnsi="华文楷体" w:cs="宋体"/>
          <w:noProof/>
          <w:kern w:val="0"/>
          <w:sz w:val="36"/>
          <w:szCs w:val="36"/>
          <w:u w:val="single"/>
        </w:rPr>
        <w:t>13</w:t>
      </w:r>
      <w:r w:rsidRPr="00CB171C">
        <w:rPr>
          <w:rFonts w:ascii="华文楷体" w:eastAsia="华文楷体" w:hAnsi="华文楷体" w:cs="宋体"/>
          <w:noProof/>
          <w:kern w:val="0"/>
          <w:sz w:val="36"/>
          <w:szCs w:val="36"/>
          <w:u w:val="single"/>
        </w:rPr>
        <w:t xml:space="preserve">   </w:t>
      </w:r>
      <w:r w:rsidR="00A904F1">
        <w:rPr>
          <w:rFonts w:ascii="华文楷体" w:eastAsia="华文楷体" w:hAnsi="华文楷体" w:cs="宋体"/>
          <w:noProof/>
          <w:kern w:val="0"/>
          <w:sz w:val="36"/>
          <w:szCs w:val="36"/>
          <w:u w:val="single"/>
        </w:rPr>
        <w:t xml:space="preserve"> </w:t>
      </w:r>
    </w:p>
    <w:p w:rsidR="00CB171C" w:rsidRDefault="00CB171C" w:rsidP="00CB171C">
      <w:pPr>
        <w:widowControl/>
        <w:jc w:val="left"/>
        <w:rPr>
          <w:rFonts w:ascii="黑体" w:eastAsia="黑体" w:hAnsi="宋体" w:cs="宋体"/>
          <w:noProof/>
          <w:kern w:val="0"/>
          <w:sz w:val="36"/>
          <w:szCs w:val="36"/>
        </w:rPr>
      </w:pPr>
    </w:p>
    <w:p w:rsidR="00C451EC" w:rsidRDefault="00C451EC" w:rsidP="00294B83">
      <w:pPr>
        <w:widowControl/>
        <w:jc w:val="center"/>
        <w:rPr>
          <w:rFonts w:ascii="华文楷体" w:eastAsia="华文楷体" w:hAnsi="华文楷体" w:cs="宋体"/>
          <w:noProof/>
          <w:kern w:val="0"/>
          <w:sz w:val="52"/>
          <w:szCs w:val="52"/>
        </w:rPr>
      </w:pPr>
    </w:p>
    <w:p w:rsidR="00CB171C" w:rsidRPr="00294B83" w:rsidRDefault="00CB171C" w:rsidP="00294B83">
      <w:pPr>
        <w:widowControl/>
        <w:jc w:val="center"/>
        <w:rPr>
          <w:rFonts w:ascii="华文楷体" w:eastAsia="华文楷体" w:hAnsi="华文楷体" w:cs="宋体"/>
          <w:noProof/>
          <w:kern w:val="0"/>
          <w:sz w:val="52"/>
          <w:szCs w:val="52"/>
        </w:rPr>
      </w:pPr>
      <w:r w:rsidRPr="00294B83">
        <w:rPr>
          <w:rFonts w:ascii="华文楷体" w:eastAsia="华文楷体" w:hAnsi="华文楷体" w:cs="宋体" w:hint="eastAsia"/>
          <w:noProof/>
          <w:kern w:val="0"/>
          <w:sz w:val="52"/>
          <w:szCs w:val="52"/>
        </w:rPr>
        <w:t>第一次实验报告</w:t>
      </w:r>
    </w:p>
    <w:p w:rsidR="00CB171C" w:rsidRDefault="00294B83" w:rsidP="00294B83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294B83"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班级：</w:t>
      </w:r>
      <w:r w:rsidR="001A4D2B"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1</w:t>
      </w:r>
      <w:r w:rsidR="001A4D2B">
        <w:rPr>
          <w:rFonts w:ascii="华文楷体" w:eastAsia="华文楷体" w:hAnsi="华文楷体" w:cs="宋体"/>
          <w:noProof/>
          <w:kern w:val="0"/>
          <w:sz w:val="36"/>
          <w:szCs w:val="36"/>
        </w:rPr>
        <w:t>8</w:t>
      </w:r>
      <w:r w:rsidR="001A4D2B"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空间</w:t>
      </w: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 xml:space="preserve"> </w:t>
      </w:r>
      <w:r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       </w:t>
      </w: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姓名：</w:t>
      </w:r>
      <w:r w:rsidR="001A4D2B"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邓珊珊</w:t>
      </w: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 xml:space="preserve"> </w:t>
      </w:r>
      <w:r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          </w:t>
      </w: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学号：</w:t>
      </w:r>
      <w:r w:rsidR="001A4D2B"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1</w:t>
      </w:r>
      <w:r w:rsidR="001A4D2B">
        <w:rPr>
          <w:rFonts w:ascii="华文楷体" w:eastAsia="华文楷体" w:hAnsi="华文楷体" w:cs="宋体"/>
          <w:noProof/>
          <w:kern w:val="0"/>
          <w:sz w:val="36"/>
          <w:szCs w:val="36"/>
        </w:rPr>
        <w:t>812001107</w:t>
      </w:r>
    </w:p>
    <w:p w:rsidR="00294B83" w:rsidRDefault="00294B83" w:rsidP="00294B83">
      <w:pPr>
        <w:pStyle w:val="a3"/>
        <w:widowControl/>
        <w:numPr>
          <w:ilvl w:val="0"/>
          <w:numId w:val="1"/>
        </w:numPr>
        <w:ind w:firstLineChars="0"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294B83"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实验目的</w:t>
      </w:r>
      <w:r w:rsidR="00656E54"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及原理</w:t>
      </w:r>
    </w:p>
    <w:p w:rsidR="00656E54" w:rsidRPr="00656E54" w:rsidRDefault="00656E54" w:rsidP="00656E54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（选择公式的原理，及文字说明，所选的</w:t>
      </w:r>
      <w:r w:rsidR="0079293D"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公式需要输入什么，计算出什么，如何计算，目的</w:t>
      </w:r>
      <w:r w:rsidR="008D30D5"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：通过实际问题学会用函数编程实现）</w:t>
      </w:r>
    </w:p>
    <w:p w:rsidR="00656E54" w:rsidRDefault="00285324" w:rsidP="00285324">
      <w:pPr>
        <w:pStyle w:val="a3"/>
        <w:widowControl/>
        <w:numPr>
          <w:ilvl w:val="0"/>
          <w:numId w:val="2"/>
        </w:numPr>
        <w:ind w:firstLineChars="0"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285324"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实验目的</w:t>
      </w:r>
    </w:p>
    <w:p w:rsidR="00285324" w:rsidRDefault="00285324" w:rsidP="00285324">
      <w:pPr>
        <w:pStyle w:val="a3"/>
        <w:widowControl/>
        <w:numPr>
          <w:ilvl w:val="0"/>
          <w:numId w:val="3"/>
        </w:numPr>
        <w:ind w:firstLineChars="0"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掌握</w:t>
      </w:r>
      <w:r w:rsidR="005C630E"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图的逻辑结构；</w:t>
      </w:r>
    </w:p>
    <w:p w:rsidR="00285324" w:rsidRDefault="00285324" w:rsidP="00285324">
      <w:pPr>
        <w:pStyle w:val="a3"/>
        <w:widowControl/>
        <w:numPr>
          <w:ilvl w:val="0"/>
          <w:numId w:val="3"/>
        </w:numPr>
        <w:ind w:firstLineChars="0"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掌握</w:t>
      </w:r>
      <w:r w:rsidR="005C630E"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图的邻接矩阵</w:t>
      </w: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存储结构；</w:t>
      </w:r>
    </w:p>
    <w:p w:rsidR="00285324" w:rsidRPr="00285324" w:rsidRDefault="00285324" w:rsidP="00285324">
      <w:pPr>
        <w:pStyle w:val="a3"/>
        <w:widowControl/>
        <w:numPr>
          <w:ilvl w:val="0"/>
          <w:numId w:val="3"/>
        </w:numPr>
        <w:ind w:firstLineChars="0"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验证</w:t>
      </w:r>
      <w:r w:rsidR="005C630E"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图的邻接矩阵存储及其遍历操作的实现</w:t>
      </w: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。</w:t>
      </w:r>
    </w:p>
    <w:p w:rsidR="00285324" w:rsidRDefault="00285324" w:rsidP="00285324">
      <w:pPr>
        <w:pStyle w:val="a3"/>
        <w:widowControl/>
        <w:numPr>
          <w:ilvl w:val="0"/>
          <w:numId w:val="2"/>
        </w:numPr>
        <w:ind w:firstLineChars="0"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实验内容</w:t>
      </w:r>
    </w:p>
    <w:p w:rsidR="00285324" w:rsidRPr="00285324" w:rsidRDefault="00285324" w:rsidP="00285324">
      <w:pPr>
        <w:pStyle w:val="a3"/>
        <w:numPr>
          <w:ilvl w:val="0"/>
          <w:numId w:val="4"/>
        </w:numPr>
        <w:ind w:firstLineChars="0"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285324"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建立</w:t>
      </w:r>
      <w:r w:rsidR="005C630E"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无向图的邻接矩阵存储</w:t>
      </w:r>
      <w:r w:rsidRPr="00285324"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；</w:t>
      </w:r>
    </w:p>
    <w:p w:rsidR="005C630E" w:rsidRDefault="005C630E" w:rsidP="00285324">
      <w:pPr>
        <w:pStyle w:val="a3"/>
        <w:numPr>
          <w:ilvl w:val="0"/>
          <w:numId w:val="4"/>
        </w:numPr>
        <w:ind w:firstLineChars="0"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对建立的无向图，进行深度优先遍历；</w:t>
      </w:r>
    </w:p>
    <w:p w:rsidR="00285324" w:rsidRPr="00285324" w:rsidRDefault="005C630E" w:rsidP="00285324">
      <w:pPr>
        <w:pStyle w:val="a3"/>
        <w:numPr>
          <w:ilvl w:val="0"/>
          <w:numId w:val="4"/>
        </w:numPr>
        <w:ind w:firstLineChars="0"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对建立的无向图，进行广度优先遍历</w:t>
      </w:r>
      <w:r w:rsidR="00285324"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。</w:t>
      </w:r>
    </w:p>
    <w:p w:rsidR="00285324" w:rsidRPr="00285324" w:rsidRDefault="00285324" w:rsidP="00285324">
      <w:pPr>
        <w:pStyle w:val="a3"/>
        <w:widowControl/>
        <w:numPr>
          <w:ilvl w:val="0"/>
          <w:numId w:val="2"/>
        </w:numPr>
        <w:ind w:firstLineChars="0"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实验提示</w:t>
      </w:r>
    </w:p>
    <w:p w:rsidR="00294B83" w:rsidRPr="005C630E" w:rsidRDefault="005C630E" w:rsidP="005C630E">
      <w:pPr>
        <w:widowControl/>
        <w:ind w:firstLineChars="200" w:firstLine="720"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定义邻接矩阵存储的无向图类</w:t>
      </w:r>
      <w:r>
        <w:rPr>
          <w:rFonts w:ascii="华文楷体" w:eastAsia="华文楷体" w:hAnsi="华文楷体" w:cs="宋体"/>
          <w:noProof/>
          <w:kern w:val="0"/>
          <w:sz w:val="36"/>
          <w:szCs w:val="36"/>
        </w:rPr>
        <w:t>M</w:t>
      </w: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G</w:t>
      </w:r>
      <w:r>
        <w:rPr>
          <w:rFonts w:ascii="华文楷体" w:eastAsia="华文楷体" w:hAnsi="华文楷体" w:cs="宋体"/>
          <w:noProof/>
          <w:kern w:val="0"/>
          <w:sz w:val="36"/>
          <w:szCs w:val="36"/>
        </w:rPr>
        <w:t>raph</w:t>
      </w: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，包括题目要求的建立、深度优先遍历、广度优先遍历等基本操作</w:t>
      </w:r>
      <w:r w:rsidR="00C76171" w:rsidRPr="005C630E"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。</w:t>
      </w:r>
    </w:p>
    <w:p w:rsidR="00294B83" w:rsidRDefault="00294B83" w:rsidP="00294B83">
      <w:pPr>
        <w:pStyle w:val="a3"/>
        <w:widowControl/>
        <w:numPr>
          <w:ilvl w:val="0"/>
          <w:numId w:val="1"/>
        </w:numPr>
        <w:ind w:firstLineChars="0"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实验内容</w:t>
      </w:r>
    </w:p>
    <w:p w:rsidR="0079293D" w:rsidRPr="0079293D" w:rsidRDefault="0079293D" w:rsidP="0079293D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79293D"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lastRenderedPageBreak/>
        <w:t>（</w:t>
      </w: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代码</w:t>
      </w:r>
      <w:r w:rsidRPr="0079293D"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）</w:t>
      </w:r>
    </w:p>
    <w:p w:rsidR="00294B83" w:rsidRDefault="005C630E" w:rsidP="00294B83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头文件</w:t>
      </w:r>
      <w:r>
        <w:rPr>
          <w:rFonts w:ascii="华文楷体" w:eastAsia="华文楷体" w:hAnsi="华文楷体" w:cs="宋体"/>
          <w:noProof/>
          <w:kern w:val="0"/>
          <w:sz w:val="36"/>
          <w:szCs w:val="36"/>
        </w:rPr>
        <w:t>Mgraph.h</w:t>
      </w:r>
    </w:p>
    <w:p w:rsidR="005C630E" w:rsidRPr="005C630E" w:rsidRDefault="005C630E" w:rsidP="005C630E">
      <w:pPr>
        <w:widowControl/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</w:pPr>
      <w:r w:rsidRPr="005C630E">
        <w:rPr>
          <w:rFonts w:ascii="华文楷体" w:eastAsia="华文楷体" w:hAnsi="华文楷体" w:cs="宋体"/>
          <w:noProof/>
          <w:kern w:val="0"/>
          <w:sz w:val="36"/>
          <w:szCs w:val="36"/>
        </w:rPr>
        <w:t>#ifndef MGraph_H</w:t>
      </w:r>
      <w:r w:rsidR="008109E9"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    //</w:t>
      </w:r>
      <w:r w:rsidR="008109E9"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避免包含</w:t>
      </w:r>
      <w:r w:rsidR="008109E9">
        <w:rPr>
          <w:rFonts w:ascii="华文楷体" w:eastAsia="华文楷体" w:hAnsi="华文楷体" w:cs="宋体"/>
          <w:noProof/>
          <w:kern w:val="0"/>
          <w:sz w:val="36"/>
          <w:szCs w:val="36"/>
        </w:rPr>
        <w:t>Mgraph.h</w:t>
      </w:r>
      <w:r w:rsidR="008109E9"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头文件</w:t>
      </w:r>
    </w:p>
    <w:p w:rsidR="005C630E" w:rsidRPr="005C630E" w:rsidRDefault="005C630E" w:rsidP="005C630E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5C630E">
        <w:rPr>
          <w:rFonts w:ascii="华文楷体" w:eastAsia="华文楷体" w:hAnsi="华文楷体" w:cs="宋体"/>
          <w:noProof/>
          <w:kern w:val="0"/>
          <w:sz w:val="36"/>
          <w:szCs w:val="36"/>
        </w:rPr>
        <w:t>#define MGraph_H</w:t>
      </w:r>
    </w:p>
    <w:p w:rsidR="005C630E" w:rsidRPr="005C630E" w:rsidRDefault="005C630E" w:rsidP="005C630E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</w:p>
    <w:p w:rsidR="005C630E" w:rsidRPr="005C630E" w:rsidRDefault="005C630E" w:rsidP="005C630E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</w:p>
    <w:p w:rsidR="005C630E" w:rsidRPr="005C630E" w:rsidRDefault="005C630E" w:rsidP="005C630E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5C630E">
        <w:rPr>
          <w:rFonts w:ascii="华文楷体" w:eastAsia="华文楷体" w:hAnsi="华文楷体" w:cs="宋体"/>
          <w:noProof/>
          <w:kern w:val="0"/>
          <w:sz w:val="36"/>
          <w:szCs w:val="36"/>
        </w:rPr>
        <w:t>const int MaxSize = 10;</w:t>
      </w:r>
      <w:r w:rsidR="008109E9"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        //</w:t>
      </w:r>
      <w:r w:rsidR="008109E9"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图中最多顶点个数</w:t>
      </w:r>
    </w:p>
    <w:p w:rsidR="005C630E" w:rsidRPr="005C630E" w:rsidRDefault="008109E9" w:rsidP="005C630E">
      <w:pPr>
        <w:widowControl/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 xml:space="preserve"> </w:t>
      </w:r>
      <w:r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                     //</w:t>
      </w: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以下是类</w:t>
      </w:r>
      <w:r>
        <w:rPr>
          <w:rFonts w:ascii="华文楷体" w:eastAsia="华文楷体" w:hAnsi="华文楷体" w:cs="宋体"/>
          <w:noProof/>
          <w:kern w:val="0"/>
          <w:sz w:val="36"/>
          <w:szCs w:val="36"/>
        </w:rPr>
        <w:t>Mgraph</w:t>
      </w: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的声明</w:t>
      </w:r>
    </w:p>
    <w:p w:rsidR="005C630E" w:rsidRPr="005C630E" w:rsidRDefault="005C630E" w:rsidP="005C630E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</w:p>
    <w:p w:rsidR="005C630E" w:rsidRPr="005C630E" w:rsidRDefault="005C630E" w:rsidP="005C630E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5C630E">
        <w:rPr>
          <w:rFonts w:ascii="华文楷体" w:eastAsia="华文楷体" w:hAnsi="华文楷体" w:cs="宋体"/>
          <w:noProof/>
          <w:kern w:val="0"/>
          <w:sz w:val="36"/>
          <w:szCs w:val="36"/>
        </w:rPr>
        <w:t>template &lt;class DataType&gt;</w:t>
      </w:r>
    </w:p>
    <w:p w:rsidR="005C630E" w:rsidRPr="005C630E" w:rsidRDefault="005C630E" w:rsidP="005C630E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5C630E">
        <w:rPr>
          <w:rFonts w:ascii="华文楷体" w:eastAsia="华文楷体" w:hAnsi="华文楷体" w:cs="宋体"/>
          <w:noProof/>
          <w:kern w:val="0"/>
          <w:sz w:val="36"/>
          <w:szCs w:val="36"/>
        </w:rPr>
        <w:t>class MGraph</w:t>
      </w:r>
    </w:p>
    <w:p w:rsidR="005C630E" w:rsidRPr="005C630E" w:rsidRDefault="005C630E" w:rsidP="005C630E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5C630E">
        <w:rPr>
          <w:rFonts w:ascii="华文楷体" w:eastAsia="华文楷体" w:hAnsi="华文楷体" w:cs="宋体"/>
          <w:noProof/>
          <w:kern w:val="0"/>
          <w:sz w:val="36"/>
          <w:szCs w:val="36"/>
        </w:rPr>
        <w:t>{</w:t>
      </w:r>
    </w:p>
    <w:p w:rsidR="005C630E" w:rsidRPr="005C630E" w:rsidRDefault="005C630E" w:rsidP="005C630E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5C630E">
        <w:rPr>
          <w:rFonts w:ascii="华文楷体" w:eastAsia="华文楷体" w:hAnsi="华文楷体" w:cs="宋体"/>
          <w:noProof/>
          <w:kern w:val="0"/>
          <w:sz w:val="36"/>
          <w:szCs w:val="36"/>
        </w:rPr>
        <w:t>public:</w:t>
      </w:r>
    </w:p>
    <w:p w:rsidR="005C630E" w:rsidRDefault="005C630E" w:rsidP="008109E9">
      <w:pPr>
        <w:widowControl/>
        <w:ind w:firstLine="740"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5C630E">
        <w:rPr>
          <w:rFonts w:ascii="华文楷体" w:eastAsia="华文楷体" w:hAnsi="华文楷体" w:cs="宋体"/>
          <w:noProof/>
          <w:kern w:val="0"/>
          <w:sz w:val="36"/>
          <w:szCs w:val="36"/>
        </w:rPr>
        <w:t>MGraph(DataType a[],int n, int e);</w:t>
      </w:r>
      <w:r w:rsidR="008109E9"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  </w:t>
      </w:r>
    </w:p>
    <w:p w:rsidR="008109E9" w:rsidRPr="008109E9" w:rsidRDefault="008109E9" w:rsidP="008109E9">
      <w:pPr>
        <w:widowControl/>
        <w:ind w:firstLine="740"/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</w:pPr>
      <w:r>
        <w:rPr>
          <w:rFonts w:ascii="华文楷体" w:eastAsia="华文楷体" w:hAnsi="华文楷体" w:cs="宋体"/>
          <w:noProof/>
          <w:kern w:val="0"/>
          <w:sz w:val="36"/>
          <w:szCs w:val="36"/>
        </w:rPr>
        <w:t>//</w:t>
      </w: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构造函数，建立具有</w:t>
      </w:r>
      <w:r>
        <w:rPr>
          <w:rFonts w:ascii="华文楷体" w:eastAsia="华文楷体" w:hAnsi="华文楷体" w:cs="宋体"/>
          <w:noProof/>
          <w:kern w:val="0"/>
          <w:sz w:val="36"/>
          <w:szCs w:val="36"/>
        </w:rPr>
        <w:t>n</w:t>
      </w: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个顶点</w:t>
      </w:r>
      <w:r>
        <w:rPr>
          <w:rFonts w:ascii="华文楷体" w:eastAsia="华文楷体" w:hAnsi="华文楷体" w:cs="宋体"/>
          <w:noProof/>
          <w:kern w:val="0"/>
          <w:sz w:val="36"/>
          <w:szCs w:val="36"/>
        </w:rPr>
        <w:t>e</w:t>
      </w: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条边的图</w:t>
      </w:r>
    </w:p>
    <w:p w:rsidR="005C630E" w:rsidRDefault="005C630E" w:rsidP="008109E9">
      <w:pPr>
        <w:widowControl/>
        <w:ind w:firstLine="740"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5C630E">
        <w:rPr>
          <w:rFonts w:ascii="华文楷体" w:eastAsia="华文楷体" w:hAnsi="华文楷体" w:cs="宋体"/>
          <w:noProof/>
          <w:kern w:val="0"/>
          <w:sz w:val="36"/>
          <w:szCs w:val="36"/>
        </w:rPr>
        <w:t>~MGraph(){}</w:t>
      </w:r>
    </w:p>
    <w:p w:rsidR="008109E9" w:rsidRPr="005C630E" w:rsidRDefault="008109E9" w:rsidP="008109E9">
      <w:pPr>
        <w:widowControl/>
        <w:ind w:firstLine="740"/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/</w:t>
      </w:r>
      <w:r>
        <w:rPr>
          <w:rFonts w:ascii="华文楷体" w:eastAsia="华文楷体" w:hAnsi="华文楷体" w:cs="宋体"/>
          <w:noProof/>
          <w:kern w:val="0"/>
          <w:sz w:val="36"/>
          <w:szCs w:val="36"/>
        </w:rPr>
        <w:t>/</w:t>
      </w: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析构函数为空</w:t>
      </w:r>
    </w:p>
    <w:p w:rsidR="005C630E" w:rsidRDefault="005C630E" w:rsidP="008109E9">
      <w:pPr>
        <w:widowControl/>
        <w:ind w:firstLine="740"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5C630E">
        <w:rPr>
          <w:rFonts w:ascii="华文楷体" w:eastAsia="华文楷体" w:hAnsi="华文楷体" w:cs="宋体"/>
          <w:noProof/>
          <w:kern w:val="0"/>
          <w:sz w:val="36"/>
          <w:szCs w:val="36"/>
        </w:rPr>
        <w:t>void DFSTraverse(int v);</w:t>
      </w:r>
    </w:p>
    <w:p w:rsidR="008109E9" w:rsidRPr="005C630E" w:rsidRDefault="008109E9" w:rsidP="008109E9">
      <w:pPr>
        <w:widowControl/>
        <w:ind w:firstLine="740"/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/</w:t>
      </w:r>
      <w:r>
        <w:rPr>
          <w:rFonts w:ascii="华文楷体" w:eastAsia="华文楷体" w:hAnsi="华文楷体" w:cs="宋体"/>
          <w:noProof/>
          <w:kern w:val="0"/>
          <w:sz w:val="36"/>
          <w:szCs w:val="36"/>
        </w:rPr>
        <w:t>/</w:t>
      </w: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深度优先遍历图</w:t>
      </w:r>
    </w:p>
    <w:p w:rsidR="005C630E" w:rsidRDefault="005C630E" w:rsidP="008109E9">
      <w:pPr>
        <w:widowControl/>
        <w:ind w:firstLine="740"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5C630E">
        <w:rPr>
          <w:rFonts w:ascii="华文楷体" w:eastAsia="华文楷体" w:hAnsi="华文楷体" w:cs="宋体"/>
          <w:noProof/>
          <w:kern w:val="0"/>
          <w:sz w:val="36"/>
          <w:szCs w:val="36"/>
        </w:rPr>
        <w:t>void BFSTraverse(int v);</w:t>
      </w:r>
    </w:p>
    <w:p w:rsidR="008109E9" w:rsidRPr="005C630E" w:rsidRDefault="008109E9" w:rsidP="008109E9">
      <w:pPr>
        <w:widowControl/>
        <w:ind w:firstLine="740"/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/</w:t>
      </w:r>
      <w:r>
        <w:rPr>
          <w:rFonts w:ascii="华文楷体" w:eastAsia="华文楷体" w:hAnsi="华文楷体" w:cs="宋体"/>
          <w:noProof/>
          <w:kern w:val="0"/>
          <w:sz w:val="36"/>
          <w:szCs w:val="36"/>
        </w:rPr>
        <w:t>/</w:t>
      </w: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广度优先遍历图</w:t>
      </w:r>
    </w:p>
    <w:p w:rsidR="005C630E" w:rsidRPr="005C630E" w:rsidRDefault="005C630E" w:rsidP="005C630E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5C630E">
        <w:rPr>
          <w:rFonts w:ascii="华文楷体" w:eastAsia="华文楷体" w:hAnsi="华文楷体" w:cs="宋体"/>
          <w:noProof/>
          <w:kern w:val="0"/>
          <w:sz w:val="36"/>
          <w:szCs w:val="36"/>
        </w:rPr>
        <w:t>private:</w:t>
      </w:r>
    </w:p>
    <w:p w:rsidR="005C630E" w:rsidRDefault="005C630E" w:rsidP="008109E9">
      <w:pPr>
        <w:widowControl/>
        <w:ind w:firstLine="740"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5C630E">
        <w:rPr>
          <w:rFonts w:ascii="华文楷体" w:eastAsia="华文楷体" w:hAnsi="华文楷体" w:cs="宋体"/>
          <w:noProof/>
          <w:kern w:val="0"/>
          <w:sz w:val="36"/>
          <w:szCs w:val="36"/>
        </w:rPr>
        <w:lastRenderedPageBreak/>
        <w:t>DataType vertex[MaxSize];</w:t>
      </w:r>
    </w:p>
    <w:p w:rsidR="008109E9" w:rsidRPr="005C630E" w:rsidRDefault="008109E9" w:rsidP="008109E9">
      <w:pPr>
        <w:widowControl/>
        <w:ind w:firstLine="740"/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/</w:t>
      </w:r>
      <w:r>
        <w:rPr>
          <w:rFonts w:ascii="华文楷体" w:eastAsia="华文楷体" w:hAnsi="华文楷体" w:cs="宋体"/>
          <w:noProof/>
          <w:kern w:val="0"/>
          <w:sz w:val="36"/>
          <w:szCs w:val="36"/>
        </w:rPr>
        <w:t>/</w:t>
      </w: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存放图中顶点的数组</w:t>
      </w:r>
    </w:p>
    <w:p w:rsidR="005C630E" w:rsidRDefault="005C630E" w:rsidP="008109E9">
      <w:pPr>
        <w:widowControl/>
        <w:ind w:firstLine="740"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5C630E">
        <w:rPr>
          <w:rFonts w:ascii="华文楷体" w:eastAsia="华文楷体" w:hAnsi="华文楷体" w:cs="宋体"/>
          <w:noProof/>
          <w:kern w:val="0"/>
          <w:sz w:val="36"/>
          <w:szCs w:val="36"/>
        </w:rPr>
        <w:t>int arc[MaxSize][MaxSize];</w:t>
      </w:r>
    </w:p>
    <w:p w:rsidR="008109E9" w:rsidRPr="005C630E" w:rsidRDefault="008109E9" w:rsidP="008109E9">
      <w:pPr>
        <w:widowControl/>
        <w:ind w:firstLine="740"/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/</w:t>
      </w:r>
      <w:r>
        <w:rPr>
          <w:rFonts w:ascii="华文楷体" w:eastAsia="华文楷体" w:hAnsi="华文楷体" w:cs="宋体"/>
          <w:noProof/>
          <w:kern w:val="0"/>
          <w:sz w:val="36"/>
          <w:szCs w:val="36"/>
        </w:rPr>
        <w:t>/</w:t>
      </w: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存放图中边的数组</w:t>
      </w:r>
    </w:p>
    <w:p w:rsidR="005C630E" w:rsidRDefault="005C630E" w:rsidP="008109E9">
      <w:pPr>
        <w:widowControl/>
        <w:ind w:firstLine="740"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5C630E">
        <w:rPr>
          <w:rFonts w:ascii="华文楷体" w:eastAsia="华文楷体" w:hAnsi="华文楷体" w:cs="宋体"/>
          <w:noProof/>
          <w:kern w:val="0"/>
          <w:sz w:val="36"/>
          <w:szCs w:val="36"/>
        </w:rPr>
        <w:t>int vertexNum,arcNum;</w:t>
      </w:r>
    </w:p>
    <w:p w:rsidR="008109E9" w:rsidRPr="005C630E" w:rsidRDefault="008109E9" w:rsidP="008109E9">
      <w:pPr>
        <w:widowControl/>
        <w:ind w:firstLine="740"/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/</w:t>
      </w:r>
      <w:r>
        <w:rPr>
          <w:rFonts w:ascii="华文楷体" w:eastAsia="华文楷体" w:hAnsi="华文楷体" w:cs="宋体"/>
          <w:noProof/>
          <w:kern w:val="0"/>
          <w:sz w:val="36"/>
          <w:szCs w:val="36"/>
        </w:rPr>
        <w:t>/</w:t>
      </w: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图的顶点数和边数</w:t>
      </w:r>
    </w:p>
    <w:p w:rsidR="005C630E" w:rsidRPr="005C630E" w:rsidRDefault="005C630E" w:rsidP="005C630E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5C630E">
        <w:rPr>
          <w:rFonts w:ascii="华文楷体" w:eastAsia="华文楷体" w:hAnsi="华文楷体" w:cs="宋体"/>
          <w:noProof/>
          <w:kern w:val="0"/>
          <w:sz w:val="36"/>
          <w:szCs w:val="36"/>
        </w:rPr>
        <w:t>};</w:t>
      </w:r>
    </w:p>
    <w:p w:rsidR="005C630E" w:rsidRPr="005C630E" w:rsidRDefault="005C630E" w:rsidP="005C630E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</w:p>
    <w:p w:rsidR="005C630E" w:rsidRPr="005C630E" w:rsidRDefault="005C630E" w:rsidP="005C630E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</w:p>
    <w:p w:rsidR="005C630E" w:rsidRDefault="005C630E" w:rsidP="005C630E">
      <w:pPr>
        <w:widowControl/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</w:pPr>
      <w:r w:rsidRPr="005C630E">
        <w:rPr>
          <w:rFonts w:ascii="华文楷体" w:eastAsia="华文楷体" w:hAnsi="华文楷体" w:cs="宋体"/>
          <w:noProof/>
          <w:kern w:val="0"/>
          <w:sz w:val="36"/>
          <w:szCs w:val="36"/>
        </w:rPr>
        <w:t>#endif /* MGraph_h */</w:t>
      </w:r>
    </w:p>
    <w:p w:rsidR="00294B83" w:rsidRDefault="00294B83" w:rsidP="00294B83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</w:p>
    <w:p w:rsidR="005C630E" w:rsidRPr="005C630E" w:rsidRDefault="005C630E" w:rsidP="005C630E">
      <w:pPr>
        <w:widowControl/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M</w:t>
      </w:r>
      <w:r>
        <w:rPr>
          <w:rFonts w:ascii="华文楷体" w:eastAsia="华文楷体" w:hAnsi="华文楷体" w:cs="宋体"/>
          <w:noProof/>
          <w:kern w:val="0"/>
          <w:sz w:val="36"/>
          <w:szCs w:val="36"/>
        </w:rPr>
        <w:t>graph.cpp</w:t>
      </w:r>
    </w:p>
    <w:p w:rsidR="005C630E" w:rsidRDefault="005C630E" w:rsidP="005C630E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5C630E">
        <w:rPr>
          <w:rFonts w:ascii="华文楷体" w:eastAsia="华文楷体" w:hAnsi="华文楷体" w:cs="宋体"/>
          <w:noProof/>
          <w:kern w:val="0"/>
          <w:sz w:val="36"/>
          <w:szCs w:val="36"/>
        </w:rPr>
        <w:t>#include &lt;iostream&gt;</w:t>
      </w:r>
    </w:p>
    <w:p w:rsidR="00065029" w:rsidRPr="005C630E" w:rsidRDefault="00065029" w:rsidP="005C630E">
      <w:pPr>
        <w:widowControl/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/</w:t>
      </w:r>
      <w:r>
        <w:rPr>
          <w:rFonts w:ascii="华文楷体" w:eastAsia="华文楷体" w:hAnsi="华文楷体" w:cs="宋体"/>
          <w:noProof/>
          <w:kern w:val="0"/>
          <w:sz w:val="36"/>
          <w:szCs w:val="36"/>
        </w:rPr>
        <w:t>/</w:t>
      </w: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引入输入输出</w:t>
      </w:r>
      <w:r w:rsidR="000A2363"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流</w:t>
      </w:r>
    </w:p>
    <w:p w:rsidR="000A2363" w:rsidRPr="005C630E" w:rsidRDefault="005C630E" w:rsidP="005C630E">
      <w:pPr>
        <w:widowControl/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</w:pPr>
      <w:r w:rsidRPr="005C630E">
        <w:rPr>
          <w:rFonts w:ascii="华文楷体" w:eastAsia="华文楷体" w:hAnsi="华文楷体" w:cs="宋体"/>
          <w:noProof/>
          <w:kern w:val="0"/>
          <w:sz w:val="36"/>
          <w:szCs w:val="36"/>
        </w:rPr>
        <w:t>using namespace std;</w:t>
      </w:r>
    </w:p>
    <w:p w:rsidR="005C630E" w:rsidRPr="005C630E" w:rsidRDefault="005C630E" w:rsidP="005C630E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5C630E">
        <w:rPr>
          <w:rFonts w:ascii="华文楷体" w:eastAsia="华文楷体" w:hAnsi="华文楷体" w:cs="宋体"/>
          <w:noProof/>
          <w:kern w:val="0"/>
          <w:sz w:val="36"/>
          <w:szCs w:val="36"/>
        </w:rPr>
        <w:t>#include "MGraph.h"</w:t>
      </w:r>
    </w:p>
    <w:p w:rsidR="005C630E" w:rsidRPr="005C630E" w:rsidRDefault="000A2363" w:rsidP="005C630E">
      <w:pPr>
        <w:widowControl/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/</w:t>
      </w:r>
      <w:r>
        <w:rPr>
          <w:rFonts w:ascii="华文楷体" w:eastAsia="华文楷体" w:hAnsi="华文楷体" w:cs="宋体"/>
          <w:noProof/>
          <w:kern w:val="0"/>
          <w:sz w:val="36"/>
          <w:szCs w:val="36"/>
        </w:rPr>
        <w:t>/</w:t>
      </w: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引入类</w:t>
      </w:r>
      <w:r>
        <w:rPr>
          <w:rFonts w:ascii="华文楷体" w:eastAsia="华文楷体" w:hAnsi="华文楷体" w:cs="宋体"/>
          <w:noProof/>
          <w:kern w:val="0"/>
          <w:sz w:val="36"/>
          <w:szCs w:val="36"/>
        </w:rPr>
        <w:t>M</w:t>
      </w: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G</w:t>
      </w:r>
      <w:r>
        <w:rPr>
          <w:rFonts w:ascii="华文楷体" w:eastAsia="华文楷体" w:hAnsi="华文楷体" w:cs="宋体"/>
          <w:noProof/>
          <w:kern w:val="0"/>
          <w:sz w:val="36"/>
          <w:szCs w:val="36"/>
        </w:rPr>
        <w:t>raph</w:t>
      </w: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的声明</w:t>
      </w:r>
    </w:p>
    <w:p w:rsidR="005C630E" w:rsidRPr="005C630E" w:rsidRDefault="000A2363" w:rsidP="005C630E">
      <w:pPr>
        <w:widowControl/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/</w:t>
      </w:r>
      <w:r>
        <w:rPr>
          <w:rFonts w:ascii="华文楷体" w:eastAsia="华文楷体" w:hAnsi="华文楷体" w:cs="宋体"/>
          <w:noProof/>
          <w:kern w:val="0"/>
          <w:sz w:val="36"/>
          <w:szCs w:val="36"/>
        </w:rPr>
        <w:t>/</w:t>
      </w: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以下是类</w:t>
      </w:r>
      <w:r>
        <w:rPr>
          <w:rFonts w:ascii="华文楷体" w:eastAsia="华文楷体" w:hAnsi="华文楷体" w:cs="宋体"/>
          <w:noProof/>
          <w:kern w:val="0"/>
          <w:sz w:val="36"/>
          <w:szCs w:val="36"/>
        </w:rPr>
        <w:t>M</w:t>
      </w: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G</w:t>
      </w:r>
      <w:r>
        <w:rPr>
          <w:rFonts w:ascii="华文楷体" w:eastAsia="华文楷体" w:hAnsi="华文楷体" w:cs="宋体"/>
          <w:noProof/>
          <w:kern w:val="0"/>
          <w:sz w:val="36"/>
          <w:szCs w:val="36"/>
        </w:rPr>
        <w:t>raph</w:t>
      </w: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的成员函数定义</w:t>
      </w:r>
    </w:p>
    <w:p w:rsidR="005C630E" w:rsidRPr="005C630E" w:rsidRDefault="005C630E" w:rsidP="005C630E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5C630E">
        <w:rPr>
          <w:rFonts w:ascii="华文楷体" w:eastAsia="华文楷体" w:hAnsi="华文楷体" w:cs="宋体"/>
          <w:noProof/>
          <w:kern w:val="0"/>
          <w:sz w:val="36"/>
          <w:szCs w:val="36"/>
        </w:rPr>
        <w:t>template &lt; class DataType &gt;</w:t>
      </w:r>
    </w:p>
    <w:p w:rsidR="005C630E" w:rsidRPr="005C630E" w:rsidRDefault="005C630E" w:rsidP="005C630E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5C630E">
        <w:rPr>
          <w:rFonts w:ascii="华文楷体" w:eastAsia="华文楷体" w:hAnsi="华文楷体" w:cs="宋体"/>
          <w:noProof/>
          <w:kern w:val="0"/>
          <w:sz w:val="36"/>
          <w:szCs w:val="36"/>
        </w:rPr>
        <w:t>MGraph&lt;DataType&gt;::MGraph(DataType a[],int n,int e)</w:t>
      </w:r>
    </w:p>
    <w:p w:rsidR="005C630E" w:rsidRPr="005C630E" w:rsidRDefault="005C630E" w:rsidP="005C630E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5C630E">
        <w:rPr>
          <w:rFonts w:ascii="华文楷体" w:eastAsia="华文楷体" w:hAnsi="华文楷体" w:cs="宋体"/>
          <w:noProof/>
          <w:kern w:val="0"/>
          <w:sz w:val="36"/>
          <w:szCs w:val="36"/>
        </w:rPr>
        <w:t>{</w:t>
      </w:r>
    </w:p>
    <w:p w:rsidR="005C630E" w:rsidRPr="005C630E" w:rsidRDefault="005C630E" w:rsidP="005C630E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5C630E">
        <w:rPr>
          <w:rFonts w:ascii="华文楷体" w:eastAsia="华文楷体" w:hAnsi="华文楷体" w:cs="宋体"/>
          <w:noProof/>
          <w:kern w:val="0"/>
          <w:sz w:val="36"/>
          <w:szCs w:val="36"/>
        </w:rPr>
        <w:lastRenderedPageBreak/>
        <w:t xml:space="preserve">    int i, j, k;</w:t>
      </w:r>
    </w:p>
    <w:p w:rsidR="005C630E" w:rsidRPr="005C630E" w:rsidRDefault="005C630E" w:rsidP="005C630E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5C630E"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    vertexNum = n; arcNum = e;</w:t>
      </w:r>
    </w:p>
    <w:p w:rsidR="005C630E" w:rsidRDefault="005C630E" w:rsidP="000A2363">
      <w:pPr>
        <w:widowControl/>
        <w:ind w:firstLine="740"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5C630E">
        <w:rPr>
          <w:rFonts w:ascii="华文楷体" w:eastAsia="华文楷体" w:hAnsi="华文楷体" w:cs="宋体"/>
          <w:noProof/>
          <w:kern w:val="0"/>
          <w:sz w:val="36"/>
          <w:szCs w:val="36"/>
        </w:rPr>
        <w:t>for (i = 0; i &lt; vertexNum; i++)</w:t>
      </w:r>
    </w:p>
    <w:p w:rsidR="000A2363" w:rsidRPr="000A2363" w:rsidRDefault="000A2363" w:rsidP="000A2363">
      <w:pPr>
        <w:widowControl/>
        <w:ind w:firstLine="740"/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</w:pPr>
      <w:r>
        <w:rPr>
          <w:rFonts w:ascii="华文楷体" w:eastAsia="华文楷体" w:hAnsi="华文楷体" w:cs="宋体"/>
          <w:noProof/>
          <w:kern w:val="0"/>
          <w:sz w:val="36"/>
          <w:szCs w:val="36"/>
        </w:rPr>
        <w:t>//</w:t>
      </w: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存储图的顶点信息</w:t>
      </w:r>
    </w:p>
    <w:p w:rsidR="005C630E" w:rsidRPr="005C630E" w:rsidRDefault="005C630E" w:rsidP="005C630E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5C630E"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        vertex[i] = a[i];</w:t>
      </w:r>
    </w:p>
    <w:p w:rsidR="005C630E" w:rsidRDefault="005C630E" w:rsidP="000A2363">
      <w:pPr>
        <w:widowControl/>
        <w:ind w:firstLine="740"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5C630E">
        <w:rPr>
          <w:rFonts w:ascii="华文楷体" w:eastAsia="华文楷体" w:hAnsi="华文楷体" w:cs="宋体"/>
          <w:noProof/>
          <w:kern w:val="0"/>
          <w:sz w:val="36"/>
          <w:szCs w:val="36"/>
        </w:rPr>
        <w:t>for (i = 0; i &lt; vertexNum; i++)</w:t>
      </w:r>
    </w:p>
    <w:p w:rsidR="000A2363" w:rsidRPr="000A2363" w:rsidRDefault="000A2363" w:rsidP="000A2363">
      <w:pPr>
        <w:widowControl/>
        <w:ind w:firstLine="740"/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</w:pPr>
      <w:r>
        <w:rPr>
          <w:rFonts w:ascii="华文楷体" w:eastAsia="华文楷体" w:hAnsi="华文楷体" w:cs="宋体"/>
          <w:noProof/>
          <w:kern w:val="0"/>
          <w:sz w:val="36"/>
          <w:szCs w:val="36"/>
        </w:rPr>
        <w:t>//</w:t>
      </w: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初始化图的邻接矩阵</w:t>
      </w:r>
    </w:p>
    <w:p w:rsidR="000A2363" w:rsidRPr="005C630E" w:rsidRDefault="005C630E" w:rsidP="005C630E">
      <w:pPr>
        <w:widowControl/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</w:pPr>
      <w:r w:rsidRPr="005C630E"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        for (j = 0; j &lt; vertexNum; j++)</w:t>
      </w:r>
    </w:p>
    <w:p w:rsidR="005C630E" w:rsidRPr="005C630E" w:rsidRDefault="005C630E" w:rsidP="005C630E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5C630E"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            arc[i][j] = 0;</w:t>
      </w:r>
    </w:p>
    <w:p w:rsidR="005C630E" w:rsidRDefault="005C630E" w:rsidP="000A2363">
      <w:pPr>
        <w:widowControl/>
        <w:ind w:firstLine="740"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5C630E">
        <w:rPr>
          <w:rFonts w:ascii="华文楷体" w:eastAsia="华文楷体" w:hAnsi="华文楷体" w:cs="宋体"/>
          <w:noProof/>
          <w:kern w:val="0"/>
          <w:sz w:val="36"/>
          <w:szCs w:val="36"/>
        </w:rPr>
        <w:t>for (k = 0; k &lt; arcNum; k++)</w:t>
      </w:r>
    </w:p>
    <w:p w:rsidR="000A2363" w:rsidRPr="000A2363" w:rsidRDefault="000A2363" w:rsidP="000A2363">
      <w:pPr>
        <w:widowControl/>
        <w:ind w:firstLine="740"/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</w:pPr>
      <w:r>
        <w:rPr>
          <w:rFonts w:ascii="华文楷体" w:eastAsia="华文楷体" w:hAnsi="华文楷体" w:cs="宋体"/>
          <w:noProof/>
          <w:kern w:val="0"/>
          <w:sz w:val="36"/>
          <w:szCs w:val="36"/>
        </w:rPr>
        <w:t>//</w:t>
      </w: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存储图的边信息</w:t>
      </w:r>
    </w:p>
    <w:p w:rsidR="005C630E" w:rsidRPr="005C630E" w:rsidRDefault="005C630E" w:rsidP="005C630E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5C630E"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    {</w:t>
      </w:r>
    </w:p>
    <w:p w:rsidR="005C630E" w:rsidRPr="005C630E" w:rsidRDefault="005C630E" w:rsidP="005C630E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5C630E"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        cout&lt;&lt;"请输入边的两个顶点的序号:";</w:t>
      </w:r>
    </w:p>
    <w:p w:rsidR="005C630E" w:rsidRPr="005C630E" w:rsidRDefault="005C630E" w:rsidP="005C630E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5C630E"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        cin&gt;&gt;i&gt;&gt;j;</w:t>
      </w:r>
    </w:p>
    <w:p w:rsidR="005C630E" w:rsidRPr="005C630E" w:rsidRDefault="005C630E" w:rsidP="005C630E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5C630E"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        arc[i][j] = 1; arc[j][i] = 1;</w:t>
      </w:r>
    </w:p>
    <w:p w:rsidR="005C630E" w:rsidRPr="005C630E" w:rsidRDefault="005C630E" w:rsidP="005C630E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5C630E"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    }</w:t>
      </w:r>
    </w:p>
    <w:p w:rsidR="005C630E" w:rsidRPr="005C630E" w:rsidRDefault="005C630E" w:rsidP="005C630E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5C630E">
        <w:rPr>
          <w:rFonts w:ascii="华文楷体" w:eastAsia="华文楷体" w:hAnsi="华文楷体" w:cs="宋体"/>
          <w:noProof/>
          <w:kern w:val="0"/>
          <w:sz w:val="36"/>
          <w:szCs w:val="36"/>
        </w:rPr>
        <w:t>}</w:t>
      </w:r>
    </w:p>
    <w:p w:rsidR="005C630E" w:rsidRPr="005C630E" w:rsidRDefault="005C630E" w:rsidP="005C630E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</w:p>
    <w:p w:rsidR="005C630E" w:rsidRPr="005C630E" w:rsidRDefault="005C630E" w:rsidP="005C630E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</w:p>
    <w:p w:rsidR="005C630E" w:rsidRPr="005C630E" w:rsidRDefault="005C630E" w:rsidP="005C630E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5C630E">
        <w:rPr>
          <w:rFonts w:ascii="华文楷体" w:eastAsia="华文楷体" w:hAnsi="华文楷体" w:cs="宋体"/>
          <w:noProof/>
          <w:kern w:val="0"/>
          <w:sz w:val="36"/>
          <w:szCs w:val="36"/>
        </w:rPr>
        <w:t>template &lt; class DataType &gt;</w:t>
      </w:r>
    </w:p>
    <w:p w:rsidR="005C630E" w:rsidRDefault="005C630E" w:rsidP="005C630E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5C630E">
        <w:rPr>
          <w:rFonts w:ascii="华文楷体" w:eastAsia="华文楷体" w:hAnsi="华文楷体" w:cs="宋体"/>
          <w:noProof/>
          <w:kern w:val="0"/>
          <w:sz w:val="36"/>
          <w:szCs w:val="36"/>
        </w:rPr>
        <w:t>void MGraph&lt;DataType&gt;::DFSTraverse(int v)</w:t>
      </w:r>
    </w:p>
    <w:p w:rsidR="000A2363" w:rsidRPr="005C630E" w:rsidRDefault="000A2363" w:rsidP="005C630E">
      <w:pPr>
        <w:widowControl/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/</w:t>
      </w:r>
      <w:r>
        <w:rPr>
          <w:rFonts w:ascii="华文楷体" w:eastAsia="华文楷体" w:hAnsi="华文楷体" w:cs="宋体"/>
          <w:noProof/>
          <w:kern w:val="0"/>
          <w:sz w:val="36"/>
          <w:szCs w:val="36"/>
        </w:rPr>
        <w:t>/</w:t>
      </w: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深度优先遍历图</w:t>
      </w:r>
    </w:p>
    <w:p w:rsidR="005C630E" w:rsidRPr="005C630E" w:rsidRDefault="005C630E" w:rsidP="005C630E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5C630E">
        <w:rPr>
          <w:rFonts w:ascii="华文楷体" w:eastAsia="华文楷体" w:hAnsi="华文楷体" w:cs="宋体"/>
          <w:noProof/>
          <w:kern w:val="0"/>
          <w:sz w:val="36"/>
          <w:szCs w:val="36"/>
        </w:rPr>
        <w:lastRenderedPageBreak/>
        <w:t>{</w:t>
      </w:r>
    </w:p>
    <w:p w:rsidR="005C630E" w:rsidRPr="005C630E" w:rsidRDefault="005C630E" w:rsidP="005C630E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5C630E"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    cout&lt;&lt;vertex[v]; visited[v] = 1;</w:t>
      </w:r>
    </w:p>
    <w:p w:rsidR="005C630E" w:rsidRPr="005C630E" w:rsidRDefault="005C630E" w:rsidP="005C630E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5C630E"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    for (int j = 0; j &lt; vertexNum; j++)</w:t>
      </w:r>
    </w:p>
    <w:p w:rsidR="005C630E" w:rsidRPr="005C630E" w:rsidRDefault="005C630E" w:rsidP="005C630E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5C630E"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        if (arc[v][j] == 1 &amp;&amp; visited[j] == 0)</w:t>
      </w:r>
    </w:p>
    <w:p w:rsidR="005C630E" w:rsidRPr="005C630E" w:rsidRDefault="005C630E" w:rsidP="005C630E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5C630E"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            DFSTraverse(j);</w:t>
      </w:r>
    </w:p>
    <w:p w:rsidR="005C630E" w:rsidRPr="005C630E" w:rsidRDefault="005C630E" w:rsidP="005C630E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5C630E">
        <w:rPr>
          <w:rFonts w:ascii="华文楷体" w:eastAsia="华文楷体" w:hAnsi="华文楷体" w:cs="宋体"/>
          <w:noProof/>
          <w:kern w:val="0"/>
          <w:sz w:val="36"/>
          <w:szCs w:val="36"/>
        </w:rPr>
        <w:t>}</w:t>
      </w:r>
    </w:p>
    <w:p w:rsidR="005C630E" w:rsidRPr="005C630E" w:rsidRDefault="005C630E" w:rsidP="005C630E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</w:p>
    <w:p w:rsidR="005C630E" w:rsidRPr="005C630E" w:rsidRDefault="005C630E" w:rsidP="005C630E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</w:p>
    <w:p w:rsidR="005C630E" w:rsidRPr="005C630E" w:rsidRDefault="005C630E" w:rsidP="005C630E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5C630E">
        <w:rPr>
          <w:rFonts w:ascii="华文楷体" w:eastAsia="华文楷体" w:hAnsi="华文楷体" w:cs="宋体"/>
          <w:noProof/>
          <w:kern w:val="0"/>
          <w:sz w:val="36"/>
          <w:szCs w:val="36"/>
        </w:rPr>
        <w:t>template &lt; class DataType &gt;</w:t>
      </w:r>
    </w:p>
    <w:p w:rsidR="005C630E" w:rsidRDefault="005C630E" w:rsidP="005C630E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5C630E">
        <w:rPr>
          <w:rFonts w:ascii="华文楷体" w:eastAsia="华文楷体" w:hAnsi="华文楷体" w:cs="宋体"/>
          <w:noProof/>
          <w:kern w:val="0"/>
          <w:sz w:val="36"/>
          <w:szCs w:val="36"/>
        </w:rPr>
        <w:t>void MGraph&lt;DataType&gt;::BFSTraverse(int v)</w:t>
      </w:r>
    </w:p>
    <w:p w:rsidR="000A2363" w:rsidRPr="005C630E" w:rsidRDefault="000A2363" w:rsidP="005C630E">
      <w:pPr>
        <w:widowControl/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/</w:t>
      </w:r>
      <w:r>
        <w:rPr>
          <w:rFonts w:ascii="华文楷体" w:eastAsia="华文楷体" w:hAnsi="华文楷体" w:cs="宋体"/>
          <w:noProof/>
          <w:kern w:val="0"/>
          <w:sz w:val="36"/>
          <w:szCs w:val="36"/>
        </w:rPr>
        <w:t>/</w:t>
      </w: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广度优先遍历图</w:t>
      </w:r>
    </w:p>
    <w:p w:rsidR="005C630E" w:rsidRPr="005C630E" w:rsidRDefault="005C630E" w:rsidP="005C630E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5C630E">
        <w:rPr>
          <w:rFonts w:ascii="华文楷体" w:eastAsia="华文楷体" w:hAnsi="华文楷体" w:cs="宋体"/>
          <w:noProof/>
          <w:kern w:val="0"/>
          <w:sz w:val="36"/>
          <w:szCs w:val="36"/>
        </w:rPr>
        <w:t>{</w:t>
      </w:r>
    </w:p>
    <w:p w:rsidR="005C630E" w:rsidRDefault="005C630E" w:rsidP="000A2363">
      <w:pPr>
        <w:widowControl/>
        <w:ind w:firstLine="740"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5C630E">
        <w:rPr>
          <w:rFonts w:ascii="华文楷体" w:eastAsia="华文楷体" w:hAnsi="华文楷体" w:cs="宋体"/>
          <w:noProof/>
          <w:kern w:val="0"/>
          <w:sz w:val="36"/>
          <w:szCs w:val="36"/>
        </w:rPr>
        <w:t>int Q[MaxSize];</w:t>
      </w:r>
    </w:p>
    <w:p w:rsidR="000A2363" w:rsidRPr="005C630E" w:rsidRDefault="000A2363" w:rsidP="000A2363">
      <w:pPr>
        <w:widowControl/>
        <w:ind w:firstLine="740"/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/</w:t>
      </w:r>
      <w:r>
        <w:rPr>
          <w:rFonts w:ascii="华文楷体" w:eastAsia="华文楷体" w:hAnsi="华文楷体" w:cs="宋体"/>
          <w:noProof/>
          <w:kern w:val="0"/>
          <w:sz w:val="36"/>
          <w:szCs w:val="36"/>
        </w:rPr>
        <w:t>/</w:t>
      </w: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假设队列采用顺序存储且不会发生溢出</w:t>
      </w:r>
    </w:p>
    <w:p w:rsidR="005C630E" w:rsidRDefault="005C630E" w:rsidP="000A2363">
      <w:pPr>
        <w:widowControl/>
        <w:ind w:firstLine="740"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5C630E">
        <w:rPr>
          <w:rFonts w:ascii="华文楷体" w:eastAsia="华文楷体" w:hAnsi="华文楷体" w:cs="宋体"/>
          <w:noProof/>
          <w:kern w:val="0"/>
          <w:sz w:val="36"/>
          <w:szCs w:val="36"/>
        </w:rPr>
        <w:t>int front = -1,rear = -1;</w:t>
      </w:r>
    </w:p>
    <w:p w:rsidR="000A2363" w:rsidRPr="005C630E" w:rsidRDefault="000A2363" w:rsidP="000A2363">
      <w:pPr>
        <w:widowControl/>
        <w:ind w:firstLine="740"/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/</w:t>
      </w:r>
      <w:r>
        <w:rPr>
          <w:rFonts w:ascii="华文楷体" w:eastAsia="华文楷体" w:hAnsi="华文楷体" w:cs="宋体"/>
          <w:noProof/>
          <w:kern w:val="0"/>
          <w:sz w:val="36"/>
          <w:szCs w:val="36"/>
        </w:rPr>
        <w:t>/</w:t>
      </w: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初始化队列</w:t>
      </w:r>
    </w:p>
    <w:p w:rsidR="005C630E" w:rsidRDefault="005C630E" w:rsidP="000A2363">
      <w:pPr>
        <w:widowControl/>
        <w:ind w:firstLine="740"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5C630E">
        <w:rPr>
          <w:rFonts w:ascii="华文楷体" w:eastAsia="华文楷体" w:hAnsi="华文楷体" w:cs="宋体"/>
          <w:noProof/>
          <w:kern w:val="0"/>
          <w:sz w:val="36"/>
          <w:szCs w:val="36"/>
        </w:rPr>
        <w:t>cout&lt;&lt;vertex[v]; visited[v] = 1; Q[ ++rear] = v;</w:t>
      </w:r>
    </w:p>
    <w:p w:rsidR="000A2363" w:rsidRPr="000A2363" w:rsidRDefault="000A2363" w:rsidP="000A2363">
      <w:pPr>
        <w:widowControl/>
        <w:ind w:firstLine="740"/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</w:pPr>
      <w:r>
        <w:rPr>
          <w:rFonts w:ascii="华文楷体" w:eastAsia="华文楷体" w:hAnsi="华文楷体" w:cs="宋体"/>
          <w:noProof/>
          <w:kern w:val="0"/>
          <w:sz w:val="36"/>
          <w:szCs w:val="36"/>
        </w:rPr>
        <w:t>//</w:t>
      </w: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被访问顶点入队</w:t>
      </w:r>
    </w:p>
    <w:p w:rsidR="005C630E" w:rsidRDefault="005C630E" w:rsidP="000A2363">
      <w:pPr>
        <w:widowControl/>
        <w:ind w:firstLine="740"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5C630E">
        <w:rPr>
          <w:rFonts w:ascii="华文楷体" w:eastAsia="华文楷体" w:hAnsi="华文楷体" w:cs="宋体"/>
          <w:noProof/>
          <w:kern w:val="0"/>
          <w:sz w:val="36"/>
          <w:szCs w:val="36"/>
        </w:rPr>
        <w:t>while (front != rear)</w:t>
      </w:r>
    </w:p>
    <w:p w:rsidR="000A2363" w:rsidRPr="005C630E" w:rsidRDefault="000A2363" w:rsidP="000A2363">
      <w:pPr>
        <w:widowControl/>
        <w:ind w:firstLine="740"/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/</w:t>
      </w:r>
      <w:r>
        <w:rPr>
          <w:rFonts w:ascii="华文楷体" w:eastAsia="华文楷体" w:hAnsi="华文楷体" w:cs="宋体"/>
          <w:noProof/>
          <w:kern w:val="0"/>
          <w:sz w:val="36"/>
          <w:szCs w:val="36"/>
        </w:rPr>
        <w:t>/</w:t>
      </w: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当队列非空时</w:t>
      </w:r>
    </w:p>
    <w:p w:rsidR="005C630E" w:rsidRPr="005C630E" w:rsidRDefault="005C630E" w:rsidP="005C630E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5C630E"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    {</w:t>
      </w:r>
    </w:p>
    <w:p w:rsidR="005C630E" w:rsidRDefault="005C630E" w:rsidP="005C630E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5C630E"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        v = Q[++front];</w:t>
      </w:r>
    </w:p>
    <w:p w:rsidR="000A2363" w:rsidRPr="005C630E" w:rsidRDefault="000A2363" w:rsidP="005C630E">
      <w:pPr>
        <w:widowControl/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lastRenderedPageBreak/>
        <w:t>/</w:t>
      </w:r>
      <w:r>
        <w:rPr>
          <w:rFonts w:ascii="华文楷体" w:eastAsia="华文楷体" w:hAnsi="华文楷体" w:cs="宋体"/>
          <w:noProof/>
          <w:kern w:val="0"/>
          <w:sz w:val="36"/>
          <w:szCs w:val="36"/>
        </w:rPr>
        <w:t>/</w:t>
      </w: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将队头元素出队并送到</w:t>
      </w:r>
      <w:r>
        <w:rPr>
          <w:rFonts w:ascii="华文楷体" w:eastAsia="华文楷体" w:hAnsi="华文楷体" w:cs="宋体"/>
          <w:noProof/>
          <w:kern w:val="0"/>
          <w:sz w:val="36"/>
          <w:szCs w:val="36"/>
        </w:rPr>
        <w:t>v</w:t>
      </w: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中</w:t>
      </w:r>
    </w:p>
    <w:p w:rsidR="005C630E" w:rsidRPr="005C630E" w:rsidRDefault="005C630E" w:rsidP="005C630E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5C630E"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        for (int j = 0; j &lt; vertexNum; j++)</w:t>
      </w:r>
    </w:p>
    <w:p w:rsidR="005C630E" w:rsidRPr="005C630E" w:rsidRDefault="005C630E" w:rsidP="005C630E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5C630E"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            if (arc[v][j] == 1 &amp;&amp; visited[j] == 0){</w:t>
      </w:r>
    </w:p>
    <w:p w:rsidR="005C630E" w:rsidRPr="005C630E" w:rsidRDefault="005C630E" w:rsidP="005C630E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5C630E"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                cout&lt;&lt;vertex[j]; visited[j] = 1; Q[ ++rear] = j;</w:t>
      </w:r>
    </w:p>
    <w:p w:rsidR="005C630E" w:rsidRPr="005C630E" w:rsidRDefault="005C630E" w:rsidP="005C630E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5C630E"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            }</w:t>
      </w:r>
    </w:p>
    <w:p w:rsidR="005C630E" w:rsidRPr="005C630E" w:rsidRDefault="005C630E" w:rsidP="005C630E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5C630E"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    }</w:t>
      </w:r>
    </w:p>
    <w:p w:rsidR="005C630E" w:rsidRDefault="005C630E" w:rsidP="005C630E">
      <w:pPr>
        <w:widowControl/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</w:pPr>
      <w:r w:rsidRPr="005C630E">
        <w:rPr>
          <w:rFonts w:ascii="华文楷体" w:eastAsia="华文楷体" w:hAnsi="华文楷体" w:cs="宋体"/>
          <w:noProof/>
          <w:kern w:val="0"/>
          <w:sz w:val="36"/>
          <w:szCs w:val="36"/>
        </w:rPr>
        <w:t>}</w:t>
      </w:r>
    </w:p>
    <w:p w:rsidR="00294B83" w:rsidRDefault="00294B83" w:rsidP="00294B83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</w:p>
    <w:p w:rsidR="005C630E" w:rsidRDefault="005C630E" w:rsidP="00294B83">
      <w:pPr>
        <w:widowControl/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M</w:t>
      </w:r>
      <w:r>
        <w:rPr>
          <w:rFonts w:ascii="华文楷体" w:eastAsia="华文楷体" w:hAnsi="华文楷体" w:cs="宋体"/>
          <w:noProof/>
          <w:kern w:val="0"/>
          <w:sz w:val="36"/>
          <w:szCs w:val="36"/>
        </w:rPr>
        <w:t>Graph_main.cpp</w:t>
      </w:r>
      <w:r w:rsidR="000A2363"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：</w:t>
      </w:r>
    </w:p>
    <w:p w:rsidR="005C630E" w:rsidRDefault="005C630E" w:rsidP="005C630E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5C630E">
        <w:rPr>
          <w:rFonts w:ascii="华文楷体" w:eastAsia="华文楷体" w:hAnsi="华文楷体" w:cs="宋体"/>
          <w:noProof/>
          <w:kern w:val="0"/>
          <w:sz w:val="36"/>
          <w:szCs w:val="36"/>
        </w:rPr>
        <w:t>#include &lt;iostream&gt;</w:t>
      </w:r>
    </w:p>
    <w:p w:rsidR="000A2363" w:rsidRPr="005C630E" w:rsidRDefault="000A2363" w:rsidP="005C630E">
      <w:pPr>
        <w:widowControl/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/</w:t>
      </w:r>
      <w:r>
        <w:rPr>
          <w:rFonts w:ascii="华文楷体" w:eastAsia="华文楷体" w:hAnsi="华文楷体" w:cs="宋体"/>
          <w:noProof/>
          <w:kern w:val="0"/>
          <w:sz w:val="36"/>
          <w:szCs w:val="36"/>
        </w:rPr>
        <w:t>/</w:t>
      </w: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引入输入输出</w:t>
      </w:r>
      <w:r w:rsidR="00307224"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流</w:t>
      </w:r>
    </w:p>
    <w:p w:rsidR="005C630E" w:rsidRPr="005C630E" w:rsidRDefault="005C630E" w:rsidP="005C630E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5C630E">
        <w:rPr>
          <w:rFonts w:ascii="华文楷体" w:eastAsia="华文楷体" w:hAnsi="华文楷体" w:cs="宋体"/>
          <w:noProof/>
          <w:kern w:val="0"/>
          <w:sz w:val="36"/>
          <w:szCs w:val="36"/>
        </w:rPr>
        <w:t>using namespace std;</w:t>
      </w:r>
    </w:p>
    <w:p w:rsidR="005C630E" w:rsidRDefault="005C630E" w:rsidP="005C630E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5C630E">
        <w:rPr>
          <w:rFonts w:ascii="华文楷体" w:eastAsia="华文楷体" w:hAnsi="华文楷体" w:cs="宋体"/>
          <w:noProof/>
          <w:kern w:val="0"/>
          <w:sz w:val="36"/>
          <w:szCs w:val="36"/>
        </w:rPr>
        <w:t>#include "MGraph.cpp"</w:t>
      </w:r>
    </w:p>
    <w:p w:rsidR="00307224" w:rsidRPr="005C630E" w:rsidRDefault="00307224" w:rsidP="005C630E">
      <w:pPr>
        <w:widowControl/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/</w:t>
      </w:r>
      <w:r>
        <w:rPr>
          <w:rFonts w:ascii="华文楷体" w:eastAsia="华文楷体" w:hAnsi="华文楷体" w:cs="宋体"/>
          <w:noProof/>
          <w:kern w:val="0"/>
          <w:sz w:val="36"/>
          <w:szCs w:val="36"/>
        </w:rPr>
        <w:t>/</w:t>
      </w: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引入类</w:t>
      </w:r>
      <w:r>
        <w:rPr>
          <w:rFonts w:ascii="华文楷体" w:eastAsia="华文楷体" w:hAnsi="华文楷体" w:cs="宋体"/>
          <w:noProof/>
          <w:kern w:val="0"/>
          <w:sz w:val="36"/>
          <w:szCs w:val="36"/>
        </w:rPr>
        <w:t>MGraph</w:t>
      </w: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的成员函数定义</w:t>
      </w:r>
    </w:p>
    <w:p w:rsidR="005C630E" w:rsidRDefault="005C630E" w:rsidP="005C630E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5C630E">
        <w:rPr>
          <w:rFonts w:ascii="华文楷体" w:eastAsia="华文楷体" w:hAnsi="华文楷体" w:cs="宋体"/>
          <w:noProof/>
          <w:kern w:val="0"/>
          <w:sz w:val="36"/>
          <w:szCs w:val="36"/>
        </w:rPr>
        <w:t>int visited[MaxSize] = {0};</w:t>
      </w:r>
    </w:p>
    <w:p w:rsidR="00307224" w:rsidRPr="005C630E" w:rsidRDefault="00307224" w:rsidP="005C630E">
      <w:pPr>
        <w:widowControl/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/</w:t>
      </w:r>
      <w:r>
        <w:rPr>
          <w:rFonts w:ascii="华文楷体" w:eastAsia="华文楷体" w:hAnsi="华文楷体" w:cs="宋体"/>
          <w:noProof/>
          <w:kern w:val="0"/>
          <w:sz w:val="36"/>
          <w:szCs w:val="36"/>
        </w:rPr>
        <w:t>/</w:t>
      </w: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全局数组变量</w:t>
      </w:r>
      <w:r>
        <w:rPr>
          <w:rFonts w:ascii="华文楷体" w:eastAsia="华文楷体" w:hAnsi="华文楷体" w:cs="宋体"/>
          <w:noProof/>
          <w:kern w:val="0"/>
          <w:sz w:val="36"/>
          <w:szCs w:val="36"/>
        </w:rPr>
        <w:tab/>
      </w: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visited 初始化</w:t>
      </w:r>
    </w:p>
    <w:p w:rsidR="005C630E" w:rsidRPr="005C630E" w:rsidRDefault="00307224" w:rsidP="005C630E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/</w:t>
      </w:r>
      <w:r>
        <w:rPr>
          <w:rFonts w:ascii="华文楷体" w:eastAsia="华文楷体" w:hAnsi="华文楷体" w:cs="宋体"/>
          <w:noProof/>
          <w:kern w:val="0"/>
          <w:sz w:val="36"/>
          <w:szCs w:val="36"/>
        </w:rPr>
        <w:t>/</w:t>
      </w: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以下是主函数</w:t>
      </w:r>
    </w:p>
    <w:p w:rsidR="005C630E" w:rsidRPr="005C630E" w:rsidRDefault="005C630E" w:rsidP="005C630E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</w:p>
    <w:p w:rsidR="005C630E" w:rsidRPr="005C630E" w:rsidRDefault="005C630E" w:rsidP="005C630E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5C630E">
        <w:rPr>
          <w:rFonts w:ascii="华文楷体" w:eastAsia="华文楷体" w:hAnsi="华文楷体" w:cs="宋体"/>
          <w:noProof/>
          <w:kern w:val="0"/>
          <w:sz w:val="36"/>
          <w:szCs w:val="36"/>
        </w:rPr>
        <w:t>int main()</w:t>
      </w:r>
    </w:p>
    <w:p w:rsidR="005C630E" w:rsidRPr="005C630E" w:rsidRDefault="005C630E" w:rsidP="005C630E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5C630E">
        <w:rPr>
          <w:rFonts w:ascii="华文楷体" w:eastAsia="华文楷体" w:hAnsi="华文楷体" w:cs="宋体"/>
          <w:noProof/>
          <w:kern w:val="0"/>
          <w:sz w:val="36"/>
          <w:szCs w:val="36"/>
        </w:rPr>
        <w:t>{</w:t>
      </w:r>
    </w:p>
    <w:p w:rsidR="005C630E" w:rsidRDefault="005C630E" w:rsidP="00307224">
      <w:pPr>
        <w:widowControl/>
        <w:ind w:firstLine="740"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5C630E">
        <w:rPr>
          <w:rFonts w:ascii="华文楷体" w:eastAsia="华文楷体" w:hAnsi="华文楷体" w:cs="宋体"/>
          <w:noProof/>
          <w:kern w:val="0"/>
          <w:sz w:val="36"/>
          <w:szCs w:val="36"/>
        </w:rPr>
        <w:t>char ch[] = {'A','B','C','D','E'};</w:t>
      </w:r>
    </w:p>
    <w:p w:rsidR="00307224" w:rsidRPr="00307224" w:rsidRDefault="00307224" w:rsidP="00307224">
      <w:pPr>
        <w:widowControl/>
        <w:ind w:firstLine="740"/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</w:pPr>
      <w:r>
        <w:rPr>
          <w:rFonts w:ascii="华文楷体" w:eastAsia="华文楷体" w:hAnsi="华文楷体" w:cs="宋体"/>
          <w:noProof/>
          <w:kern w:val="0"/>
          <w:sz w:val="36"/>
          <w:szCs w:val="36"/>
        </w:rPr>
        <w:lastRenderedPageBreak/>
        <w:t>//</w:t>
      </w: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顶点信息</w:t>
      </w:r>
    </w:p>
    <w:p w:rsidR="005C630E" w:rsidRDefault="005C630E" w:rsidP="00307224">
      <w:pPr>
        <w:widowControl/>
        <w:ind w:firstLine="740"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5C630E">
        <w:rPr>
          <w:rFonts w:ascii="华文楷体" w:eastAsia="华文楷体" w:hAnsi="华文楷体" w:cs="宋体"/>
          <w:noProof/>
          <w:kern w:val="0"/>
          <w:sz w:val="36"/>
          <w:szCs w:val="36"/>
        </w:rPr>
        <w:t>MGraph&lt;char&gt; MG(ch,5,6);</w:t>
      </w:r>
    </w:p>
    <w:p w:rsidR="00307224" w:rsidRPr="005C630E" w:rsidRDefault="00307224" w:rsidP="00307224">
      <w:pPr>
        <w:widowControl/>
        <w:ind w:firstLine="740"/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/</w:t>
      </w:r>
      <w:r>
        <w:rPr>
          <w:rFonts w:ascii="华文楷体" w:eastAsia="华文楷体" w:hAnsi="华文楷体" w:cs="宋体"/>
          <w:noProof/>
          <w:kern w:val="0"/>
          <w:sz w:val="36"/>
          <w:szCs w:val="36"/>
        </w:rPr>
        <w:t>/</w:t>
      </w: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图中顶点的类型为</w:t>
      </w:r>
      <w:r>
        <w:rPr>
          <w:rFonts w:ascii="华文楷体" w:eastAsia="华文楷体" w:hAnsi="华文楷体" w:cs="宋体"/>
          <w:noProof/>
          <w:kern w:val="0"/>
          <w:sz w:val="36"/>
          <w:szCs w:val="36"/>
        </w:rPr>
        <w:t>char</w:t>
      </w: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型</w:t>
      </w:r>
    </w:p>
    <w:p w:rsidR="005C630E" w:rsidRDefault="005C630E" w:rsidP="00307224">
      <w:pPr>
        <w:widowControl/>
        <w:ind w:firstLine="740"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5C630E">
        <w:rPr>
          <w:rFonts w:ascii="华文楷体" w:eastAsia="华文楷体" w:hAnsi="华文楷体" w:cs="宋体"/>
          <w:noProof/>
          <w:kern w:val="0"/>
          <w:sz w:val="36"/>
          <w:szCs w:val="36"/>
        </w:rPr>
        <w:t>for (int i = 0; i &lt; MaxSize; i++)</w:t>
      </w:r>
    </w:p>
    <w:p w:rsidR="00307224" w:rsidRPr="00307224" w:rsidRDefault="00307224" w:rsidP="00307224">
      <w:pPr>
        <w:widowControl/>
        <w:ind w:firstLine="740"/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</w:pPr>
      <w:r>
        <w:rPr>
          <w:rFonts w:ascii="华文楷体" w:eastAsia="华文楷体" w:hAnsi="华文楷体" w:cs="宋体"/>
          <w:noProof/>
          <w:kern w:val="0"/>
          <w:sz w:val="36"/>
          <w:szCs w:val="36"/>
        </w:rPr>
        <w:t>//</w:t>
      </w: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初始化图中所有顶点均为被访问</w:t>
      </w:r>
    </w:p>
    <w:p w:rsidR="005C630E" w:rsidRPr="005C630E" w:rsidRDefault="005C630E" w:rsidP="005C630E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5C630E"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        visited[i] = 0;</w:t>
      </w:r>
    </w:p>
    <w:p w:rsidR="005C630E" w:rsidRPr="005C630E" w:rsidRDefault="005C630E" w:rsidP="005C630E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5C630E"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    cout&lt;&lt;"深度优先遍历是:";</w:t>
      </w:r>
    </w:p>
    <w:p w:rsidR="005C630E" w:rsidRDefault="005C630E" w:rsidP="00307224">
      <w:pPr>
        <w:widowControl/>
        <w:ind w:firstLine="740"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5C630E">
        <w:rPr>
          <w:rFonts w:ascii="华文楷体" w:eastAsia="华文楷体" w:hAnsi="华文楷体" w:cs="宋体"/>
          <w:noProof/>
          <w:kern w:val="0"/>
          <w:sz w:val="36"/>
          <w:szCs w:val="36"/>
        </w:rPr>
        <w:t>MG.BFSTraverse(0);</w:t>
      </w:r>
    </w:p>
    <w:p w:rsidR="00307224" w:rsidRPr="005C630E" w:rsidRDefault="00307224" w:rsidP="00307224">
      <w:pPr>
        <w:widowControl/>
        <w:ind w:firstLine="740"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/</w:t>
      </w:r>
      <w:r>
        <w:rPr>
          <w:rFonts w:ascii="华文楷体" w:eastAsia="华文楷体" w:hAnsi="华文楷体" w:cs="宋体"/>
          <w:noProof/>
          <w:kern w:val="0"/>
          <w:sz w:val="36"/>
          <w:szCs w:val="36"/>
        </w:rPr>
        <w:t>/</w:t>
      </w: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从顶点</w:t>
      </w:r>
      <w:r>
        <w:rPr>
          <w:rFonts w:ascii="华文楷体" w:eastAsia="华文楷体" w:hAnsi="华文楷体" w:cs="宋体"/>
          <w:noProof/>
          <w:kern w:val="0"/>
          <w:sz w:val="36"/>
          <w:szCs w:val="36"/>
        </w:rPr>
        <w:t>0</w:t>
      </w: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出发深度优先遍历图</w:t>
      </w:r>
    </w:p>
    <w:p w:rsidR="005C630E" w:rsidRDefault="005C630E" w:rsidP="00273F14">
      <w:pPr>
        <w:widowControl/>
        <w:ind w:firstLine="740"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5C630E">
        <w:rPr>
          <w:rFonts w:ascii="华文楷体" w:eastAsia="华文楷体" w:hAnsi="华文楷体" w:cs="宋体"/>
          <w:noProof/>
          <w:kern w:val="0"/>
          <w:sz w:val="36"/>
          <w:szCs w:val="36"/>
        </w:rPr>
        <w:t>cout&lt;&lt;endl;</w:t>
      </w:r>
    </w:p>
    <w:p w:rsidR="00273F14" w:rsidRDefault="00273F14" w:rsidP="00273F14">
      <w:pPr>
        <w:widowControl/>
        <w:ind w:firstLine="740"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273F14">
        <w:rPr>
          <w:rFonts w:ascii="华文楷体" w:eastAsia="华文楷体" w:hAnsi="华文楷体" w:cs="宋体"/>
          <w:noProof/>
          <w:kern w:val="0"/>
          <w:sz w:val="36"/>
          <w:szCs w:val="36"/>
        </w:rPr>
        <w:t>for (int i = 0; i &lt; MaxSize; i++)</w:t>
      </w:r>
    </w:p>
    <w:p w:rsidR="00F5167A" w:rsidRPr="00273F14" w:rsidRDefault="00F5167A" w:rsidP="00273F14">
      <w:pPr>
        <w:widowControl/>
        <w:ind w:firstLine="740"/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/</w:t>
      </w:r>
      <w:r>
        <w:rPr>
          <w:rFonts w:ascii="华文楷体" w:eastAsia="华文楷体" w:hAnsi="华文楷体" w:cs="宋体"/>
          <w:noProof/>
          <w:kern w:val="0"/>
          <w:sz w:val="36"/>
          <w:szCs w:val="36"/>
        </w:rPr>
        <w:t>/</w:t>
      </w: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初始化图中所有顶点均未被访问</w:t>
      </w:r>
    </w:p>
    <w:p w:rsidR="00273F14" w:rsidRPr="00273F14" w:rsidRDefault="00273F14" w:rsidP="00273F14">
      <w:pPr>
        <w:widowControl/>
        <w:ind w:firstLine="740"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273F14"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        visited[i] = 0;</w:t>
      </w:r>
    </w:p>
    <w:p w:rsidR="00273F14" w:rsidRDefault="00273F14" w:rsidP="00273F14">
      <w:pPr>
        <w:widowControl/>
        <w:ind w:firstLine="740"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273F14"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    cout&lt;&lt;"广度优先遍历序列是:";</w:t>
      </w:r>
    </w:p>
    <w:p w:rsidR="00F5167A" w:rsidRPr="00273F14" w:rsidRDefault="00F5167A" w:rsidP="00273F14">
      <w:pPr>
        <w:widowControl/>
        <w:ind w:firstLine="740"/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/</w:t>
      </w:r>
      <w:r>
        <w:rPr>
          <w:rFonts w:ascii="华文楷体" w:eastAsia="华文楷体" w:hAnsi="华文楷体" w:cs="宋体"/>
          <w:noProof/>
          <w:kern w:val="0"/>
          <w:sz w:val="36"/>
          <w:szCs w:val="36"/>
        </w:rPr>
        <w:t>/</w:t>
      </w: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从顶点0出发广度优先遍历图</w:t>
      </w:r>
      <w:bookmarkStart w:id="0" w:name="_GoBack"/>
      <w:bookmarkEnd w:id="0"/>
    </w:p>
    <w:p w:rsidR="00273F14" w:rsidRPr="00273F14" w:rsidRDefault="00273F14" w:rsidP="00273F14">
      <w:pPr>
        <w:widowControl/>
        <w:ind w:firstLine="740"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273F14"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    MG.BFSTraverse(0);</w:t>
      </w:r>
    </w:p>
    <w:p w:rsidR="00273F14" w:rsidRPr="005C630E" w:rsidRDefault="00273F14" w:rsidP="00273F14">
      <w:pPr>
        <w:widowControl/>
        <w:ind w:firstLine="740"/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</w:pPr>
      <w:r w:rsidRPr="00273F14"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    cout&lt;&lt;endl;</w:t>
      </w:r>
    </w:p>
    <w:p w:rsidR="005C630E" w:rsidRPr="005C630E" w:rsidRDefault="005C630E" w:rsidP="005C630E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5C630E"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    return 0;</w:t>
      </w:r>
    </w:p>
    <w:p w:rsidR="0079293D" w:rsidRPr="0079293D" w:rsidRDefault="005C630E" w:rsidP="0079293D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5C630E">
        <w:rPr>
          <w:rFonts w:ascii="华文楷体" w:eastAsia="华文楷体" w:hAnsi="华文楷体" w:cs="宋体"/>
          <w:noProof/>
          <w:kern w:val="0"/>
          <w:sz w:val="36"/>
          <w:szCs w:val="36"/>
        </w:rPr>
        <w:t>}</w:t>
      </w:r>
      <w:r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 </w:t>
      </w:r>
    </w:p>
    <w:sectPr w:rsidR="0079293D" w:rsidRPr="007929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altName w:val="STKaiti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AB6324"/>
    <w:multiLevelType w:val="hybridMultilevel"/>
    <w:tmpl w:val="C5B078D8"/>
    <w:lvl w:ilvl="0" w:tplc="70C80D2C">
      <w:start w:val="1"/>
      <w:numFmt w:val="decimal"/>
      <w:lvlText w:val="（%1）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5B1B68FE"/>
    <w:multiLevelType w:val="hybridMultilevel"/>
    <w:tmpl w:val="1704791E"/>
    <w:lvl w:ilvl="0" w:tplc="34BC72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46B291F"/>
    <w:multiLevelType w:val="hybridMultilevel"/>
    <w:tmpl w:val="93525986"/>
    <w:lvl w:ilvl="0" w:tplc="C1A6B0B4">
      <w:start w:val="1"/>
      <w:numFmt w:val="decimal"/>
      <w:lvlText w:val="（%1）"/>
      <w:lvlJc w:val="left"/>
      <w:pPr>
        <w:ind w:left="182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80" w:hanging="420"/>
      </w:pPr>
    </w:lvl>
    <w:lvl w:ilvl="2" w:tplc="0409001B" w:tentative="1">
      <w:start w:val="1"/>
      <w:numFmt w:val="lowerRoman"/>
      <w:lvlText w:val="%3."/>
      <w:lvlJc w:val="right"/>
      <w:pPr>
        <w:ind w:left="2000" w:hanging="420"/>
      </w:pPr>
    </w:lvl>
    <w:lvl w:ilvl="3" w:tplc="0409000F" w:tentative="1">
      <w:start w:val="1"/>
      <w:numFmt w:val="decimal"/>
      <w:lvlText w:val="%4."/>
      <w:lvlJc w:val="left"/>
      <w:pPr>
        <w:ind w:left="2420" w:hanging="420"/>
      </w:pPr>
    </w:lvl>
    <w:lvl w:ilvl="4" w:tplc="04090019" w:tentative="1">
      <w:start w:val="1"/>
      <w:numFmt w:val="lowerLetter"/>
      <w:lvlText w:val="%5)"/>
      <w:lvlJc w:val="left"/>
      <w:pPr>
        <w:ind w:left="2840" w:hanging="420"/>
      </w:pPr>
    </w:lvl>
    <w:lvl w:ilvl="5" w:tplc="0409001B" w:tentative="1">
      <w:start w:val="1"/>
      <w:numFmt w:val="lowerRoman"/>
      <w:lvlText w:val="%6."/>
      <w:lvlJc w:val="right"/>
      <w:pPr>
        <w:ind w:left="3260" w:hanging="420"/>
      </w:pPr>
    </w:lvl>
    <w:lvl w:ilvl="6" w:tplc="0409000F" w:tentative="1">
      <w:start w:val="1"/>
      <w:numFmt w:val="decimal"/>
      <w:lvlText w:val="%7."/>
      <w:lvlJc w:val="left"/>
      <w:pPr>
        <w:ind w:left="3680" w:hanging="420"/>
      </w:pPr>
    </w:lvl>
    <w:lvl w:ilvl="7" w:tplc="04090019" w:tentative="1">
      <w:start w:val="1"/>
      <w:numFmt w:val="lowerLetter"/>
      <w:lvlText w:val="%8)"/>
      <w:lvlJc w:val="left"/>
      <w:pPr>
        <w:ind w:left="4100" w:hanging="420"/>
      </w:pPr>
    </w:lvl>
    <w:lvl w:ilvl="8" w:tplc="0409001B" w:tentative="1">
      <w:start w:val="1"/>
      <w:numFmt w:val="lowerRoman"/>
      <w:lvlText w:val="%9."/>
      <w:lvlJc w:val="right"/>
      <w:pPr>
        <w:ind w:left="4520" w:hanging="420"/>
      </w:pPr>
    </w:lvl>
  </w:abstractNum>
  <w:abstractNum w:abstractNumId="3" w15:restartNumberingAfterBreak="0">
    <w:nsid w:val="6BE62971"/>
    <w:multiLevelType w:val="hybridMultilevel"/>
    <w:tmpl w:val="ED489060"/>
    <w:lvl w:ilvl="0" w:tplc="ABBCD1AA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2A91C28"/>
    <w:multiLevelType w:val="hybridMultilevel"/>
    <w:tmpl w:val="3B824120"/>
    <w:lvl w:ilvl="0" w:tplc="29B69C1A">
      <w:start w:val="1"/>
      <w:numFmt w:val="decimal"/>
      <w:lvlText w:val="（%1）"/>
      <w:lvlJc w:val="left"/>
      <w:pPr>
        <w:ind w:left="1498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8" w:hanging="420"/>
      </w:pPr>
    </w:lvl>
    <w:lvl w:ilvl="2" w:tplc="0409001B" w:tentative="1">
      <w:start w:val="1"/>
      <w:numFmt w:val="lowerRoman"/>
      <w:lvlText w:val="%3."/>
      <w:lvlJc w:val="right"/>
      <w:pPr>
        <w:ind w:left="1678" w:hanging="420"/>
      </w:pPr>
    </w:lvl>
    <w:lvl w:ilvl="3" w:tplc="0409000F" w:tentative="1">
      <w:start w:val="1"/>
      <w:numFmt w:val="decimal"/>
      <w:lvlText w:val="%4."/>
      <w:lvlJc w:val="left"/>
      <w:pPr>
        <w:ind w:left="2098" w:hanging="420"/>
      </w:pPr>
    </w:lvl>
    <w:lvl w:ilvl="4" w:tplc="04090019" w:tentative="1">
      <w:start w:val="1"/>
      <w:numFmt w:val="lowerLetter"/>
      <w:lvlText w:val="%5)"/>
      <w:lvlJc w:val="left"/>
      <w:pPr>
        <w:ind w:left="2518" w:hanging="420"/>
      </w:pPr>
    </w:lvl>
    <w:lvl w:ilvl="5" w:tplc="0409001B" w:tentative="1">
      <w:start w:val="1"/>
      <w:numFmt w:val="lowerRoman"/>
      <w:lvlText w:val="%6."/>
      <w:lvlJc w:val="right"/>
      <w:pPr>
        <w:ind w:left="2938" w:hanging="420"/>
      </w:pPr>
    </w:lvl>
    <w:lvl w:ilvl="6" w:tplc="0409000F" w:tentative="1">
      <w:start w:val="1"/>
      <w:numFmt w:val="decimal"/>
      <w:lvlText w:val="%7."/>
      <w:lvlJc w:val="left"/>
      <w:pPr>
        <w:ind w:left="3358" w:hanging="420"/>
      </w:pPr>
    </w:lvl>
    <w:lvl w:ilvl="7" w:tplc="04090019" w:tentative="1">
      <w:start w:val="1"/>
      <w:numFmt w:val="lowerLetter"/>
      <w:lvlText w:val="%8)"/>
      <w:lvlJc w:val="left"/>
      <w:pPr>
        <w:ind w:left="3778" w:hanging="420"/>
      </w:pPr>
    </w:lvl>
    <w:lvl w:ilvl="8" w:tplc="0409001B" w:tentative="1">
      <w:start w:val="1"/>
      <w:numFmt w:val="lowerRoman"/>
      <w:lvlText w:val="%9."/>
      <w:lvlJc w:val="right"/>
      <w:pPr>
        <w:ind w:left="4198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5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30E"/>
    <w:rsid w:val="00065029"/>
    <w:rsid w:val="000A2363"/>
    <w:rsid w:val="001354BE"/>
    <w:rsid w:val="001A4D2B"/>
    <w:rsid w:val="00261861"/>
    <w:rsid w:val="00273F14"/>
    <w:rsid w:val="00285324"/>
    <w:rsid w:val="00294B83"/>
    <w:rsid w:val="0030185B"/>
    <w:rsid w:val="00307224"/>
    <w:rsid w:val="00515E15"/>
    <w:rsid w:val="005C630E"/>
    <w:rsid w:val="005F4B56"/>
    <w:rsid w:val="00656E54"/>
    <w:rsid w:val="0079293D"/>
    <w:rsid w:val="008109E9"/>
    <w:rsid w:val="0089404D"/>
    <w:rsid w:val="008B74F4"/>
    <w:rsid w:val="008D30D5"/>
    <w:rsid w:val="009636C0"/>
    <w:rsid w:val="009D4D8A"/>
    <w:rsid w:val="00A904F1"/>
    <w:rsid w:val="00C451EC"/>
    <w:rsid w:val="00C76171"/>
    <w:rsid w:val="00CB171C"/>
    <w:rsid w:val="00F51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3B090"/>
  <w15:chartTrackingRefBased/>
  <w15:docId w15:val="{A209DF1E-7B7F-D74F-AB1C-5749E7E84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4B8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oah/Library/Group%20Containers/UBF8T346G9.Office/User%20Content.localized/Templates.localized/&#25968;&#25454;&#32467;&#26500;&#23454;&#39564;&#25253;&#21578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数据结构实验报告.dotx</Template>
  <TotalTime>75</TotalTime>
  <Pages>8</Pages>
  <Words>429</Words>
  <Characters>2446</Characters>
  <Application>Microsoft Office Word</Application>
  <DocSecurity>0</DocSecurity>
  <Lines>20</Lines>
  <Paragraphs>5</Paragraphs>
  <ScaleCrop>false</ScaleCrop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2019-12-12T12:21:00Z</dcterms:created>
  <dcterms:modified xsi:type="dcterms:W3CDTF">2019-12-12T14:58:00Z</dcterms:modified>
</cp:coreProperties>
</file>