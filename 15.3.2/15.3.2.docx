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数据结构（C++版）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4B6490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医院选址问题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18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袁莹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</w:t>
      </w:r>
      <w:r w:rsidR="004B6490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.</w:t>
      </w:r>
      <w:r w:rsidR="004B6490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0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1.</w:t>
      </w:r>
      <w:r w:rsidR="004B6490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10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姓名：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4B6490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问题描述</w:t>
      </w:r>
    </w:p>
    <w:p w:rsidR="00656E54" w:rsidRPr="00656E54" w:rsidRDefault="004B6490" w:rsidP="00656E54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个村庄之间的交通图可以用有向图来表示，图中边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&lt;vi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，v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j&gt;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上的权重表示从村庄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i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到村庄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j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的道路长度。现在要从这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个村庄中选择一个村庄新建一所医院，问这所医院应建在哪个村庄，才能使所有的村庄离医院比较近？</w:t>
      </w:r>
    </w:p>
    <w:p w:rsidR="00656E54" w:rsidRDefault="004B6490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基本要求</w:t>
      </w:r>
    </w:p>
    <w:p w:rsidR="00285324" w:rsidRDefault="004B6490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建立数据模型，设计存储结构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；</w:t>
      </w:r>
    </w:p>
    <w:p w:rsidR="00285324" w:rsidRDefault="004B6490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设计算法完成问题求解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；</w:t>
      </w:r>
    </w:p>
    <w:p w:rsidR="00285324" w:rsidRPr="00285324" w:rsidRDefault="004B6490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分析算法的时间复杂度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85324" w:rsidRDefault="004B6490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设计思想</w:t>
      </w:r>
    </w:p>
    <w:p w:rsidR="004B6490" w:rsidRDefault="004B6490" w:rsidP="004B6490">
      <w:pPr>
        <w:pStyle w:val="a3"/>
        <w:widowControl/>
        <w:ind w:left="360" w:firstLineChars="0" w:firstLine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医院选址问题实际上是求有向图的中心点。首先定义顶点的偏心度。</w:t>
      </w:r>
    </w:p>
    <w:p w:rsidR="00285324" w:rsidRPr="00285324" w:rsidRDefault="004B6490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伪代码：</w:t>
      </w:r>
    </w:p>
    <w:p w:rsidR="00294B83" w:rsidRPr="004B6490" w:rsidRDefault="004B6490" w:rsidP="004B6490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对带权有向图，调用</w:t>
      </w: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Floyd</w:t>
      </w:r>
      <w:r w:rsidRPr="004B649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算法，求每对顶点间最短路径长度的矩阵；</w:t>
      </w:r>
    </w:p>
    <w:p w:rsidR="004B6490" w:rsidRDefault="004B6490" w:rsidP="004B6490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对最短路径长度矩阵的每列求大值，即得到各顶点的偏心度；</w:t>
      </w:r>
    </w:p>
    <w:p w:rsidR="004B6490" w:rsidRPr="004B6490" w:rsidRDefault="004B6490" w:rsidP="004B6490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具有最小偏心度的顶点即为所求。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Default="004B6490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头文件：H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ospital.h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#ifndef Hospital_h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#define Hospital_h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const int MaxValue = 100; //定义const常量 100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const int N = 5; //假设图中有5个顶点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class Hospital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public: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Hospital(char v[N],int e[N][N], int n); //构造函数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~Hospital( ); //析构函数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void Floyd(int dist[N][N]); //求任意两个顶点之间的最短路径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Center( ); //求图的中心点，返回中心点的下标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private: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char vertex[N] ; //一维数组存放顶点信息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int edge[N][N]; //二维数组存放邻接关系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vertexNum; //顶点个数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#endif /* Hospital_h */</w:t>
      </w:r>
    </w:p>
    <w:p w:rsid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H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ospital.cpp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"Hospital.h"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Hospital :: Hospital(char v[N], int e[N][N], int n)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(int i = 0; i &lt; n; i++) //初始化顶点信息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vertex[i] = v[i];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for(int i = 0; i &lt; n; i++) //初始化邻接矩阵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(int j = 0; j &lt; n; j++)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edge[i][j] = e[i][j] 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vertexNum = n;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Hospital :: ~Hospital( 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void Hospital :: Floyd(int dist[N][N])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i, j, k;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(i = 0; i &lt; vertexNum; i++) //初始化结果矩阵dist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(j = 0; j &lt; vertexNum; j++)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dist[i][j] = edge[i][j];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(k = 0; k &lt; vertexNum; k++) //进行N次迭代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(i = 0; i &lt; vertexNum; i++) //顶点i和j之间是否经过顶点k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(j = 0; j &lt; vertexNum; j++)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if (dist[i][k] + dist[k][j] &lt; dist[i][j])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dist[i][j] = dist[i][k] + dist[k][j];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Hospital :: Center( 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wayCost, minCost = MaxValue;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int i, k, index, dist[N][N]; //矩阵dist存储顶点之间的最短路径长度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Floyd(dist);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(k = 0; k &lt; vertexNum; k++) //依次求每个顶点的往返代价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wayCost = 0; //往返代价初始化为0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(i = 0; i &lt; vertexNum; i++) //顶点i到其他顶点的路径长度之和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wayCost = wayCost + dist[i][k];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for (i = 0; i &lt; vertexNum; i++) //其他顶点到顶点i的路径长度之和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wayCost = wayCost + dist[k][i];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if (wayCost &lt; minCost) 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minCost = wayCost;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index = k; //顶点k为当前的中心点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return index; //返回中心点的下标</w:t>
      </w:r>
    </w:p>
    <w:p w:rsid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H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ospital_main.cpp: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#include &lt;iostream&gt;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"Hospital.cpp"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main( )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char vertex[N] = {'A','B','C','D','E'};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edge[N][N] = {{0,13,MaxValue,4,MaxValue},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{13,0,15,MaxValue,5},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{MaxValue,MaxValue,0,12,MaxValue},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{4,MaxValue,12,0,MaxValue},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{MaxValue,MaxValue,6,3,0}};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int minPoint;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Hospital H{vertex, edge, 5}; //定义对象H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minPoint = H.Center( ); //调用函数Center求中心点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"应该设在点:" &lt;&lt; vertex[minPoint] &lt;&lt; endl;</w:t>
      </w:r>
    </w:p>
    <w:p w:rsidR="004B6490" w:rsidRPr="004B6490" w:rsidRDefault="004B6490" w:rsidP="004B649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return 0;</w:t>
      </w:r>
    </w:p>
    <w:p w:rsidR="004B6490" w:rsidRDefault="004B6490" w:rsidP="004B6490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4B649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bookmarkStart w:id="0" w:name="_GoBack"/>
      <w:bookmarkEnd w:id="0"/>
    </w:p>
    <w:sectPr w:rsidR="0079293D" w:rsidRPr="0079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324"/>
    <w:multiLevelType w:val="hybridMultilevel"/>
    <w:tmpl w:val="C5B078D8"/>
    <w:lvl w:ilvl="0" w:tplc="70C80D2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1B68FE"/>
    <w:multiLevelType w:val="hybridMultilevel"/>
    <w:tmpl w:val="1704791E"/>
    <w:lvl w:ilvl="0" w:tplc="34BC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B291F"/>
    <w:multiLevelType w:val="hybridMultilevel"/>
    <w:tmpl w:val="93525986"/>
    <w:lvl w:ilvl="0" w:tplc="C1A6B0B4">
      <w:start w:val="1"/>
      <w:numFmt w:val="decimal"/>
      <w:lvlText w:val="（%1）"/>
      <w:lvlJc w:val="left"/>
      <w:pPr>
        <w:ind w:left="18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3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91C28"/>
    <w:multiLevelType w:val="hybridMultilevel"/>
    <w:tmpl w:val="3B824120"/>
    <w:lvl w:ilvl="0" w:tplc="29B69C1A">
      <w:start w:val="1"/>
      <w:numFmt w:val="decimal"/>
      <w:lvlText w:val="（%1）"/>
      <w:lvlJc w:val="left"/>
      <w:pPr>
        <w:ind w:left="1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5" w15:restartNumberingAfterBreak="0">
    <w:nsid w:val="7D742EB5"/>
    <w:multiLevelType w:val="hybridMultilevel"/>
    <w:tmpl w:val="43405778"/>
    <w:lvl w:ilvl="0" w:tplc="27BCE10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90"/>
    <w:rsid w:val="001354BE"/>
    <w:rsid w:val="001A4D2B"/>
    <w:rsid w:val="00261861"/>
    <w:rsid w:val="00285324"/>
    <w:rsid w:val="00294B83"/>
    <w:rsid w:val="0030185B"/>
    <w:rsid w:val="004B6490"/>
    <w:rsid w:val="00515E15"/>
    <w:rsid w:val="005F4B56"/>
    <w:rsid w:val="00656E54"/>
    <w:rsid w:val="0079293D"/>
    <w:rsid w:val="0089404D"/>
    <w:rsid w:val="008B74F4"/>
    <w:rsid w:val="008D30D5"/>
    <w:rsid w:val="009636C0"/>
    <w:rsid w:val="009D4D8A"/>
    <w:rsid w:val="00A904F1"/>
    <w:rsid w:val="00C1632B"/>
    <w:rsid w:val="00C451EC"/>
    <w:rsid w:val="00C76171"/>
    <w:rsid w:val="00CB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626"/>
  <w15:chartTrackingRefBased/>
  <w15:docId w15:val="{BA393470-D011-7E41-990F-43D3BB72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&#25968;&#25454;&#32467;&#26500;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数据结构实验报告.dotx</Template>
  <TotalTime>12</TotalTime>
  <Pages>7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2020-01-09T18:24:00Z</dcterms:created>
  <dcterms:modified xsi:type="dcterms:W3CDTF">2020-01-09T18:37:00Z</dcterms:modified>
</cp:coreProperties>
</file>